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9C171A" w:rsidRPr="00565B06" w14:paraId="16C78D5D" w14:textId="77777777" w:rsidTr="00052E67">
        <w:trPr>
          <w:trHeight w:hRule="exact" w:val="2127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6E3A7AED" w14:textId="6CB5D2EC" w:rsidR="009C171A" w:rsidRPr="00C965EC" w:rsidRDefault="009C171A" w:rsidP="009C171A">
            <w:pPr>
              <w:pStyle w:val="Title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Sahil</w:t>
            </w:r>
          </w:p>
          <w:p w14:paraId="6B1AA3F6" w14:textId="7449BF5E" w:rsidR="009C171A" w:rsidRPr="00C965EC" w:rsidRDefault="009C171A" w:rsidP="009C171A">
            <w:pPr>
              <w:pStyle w:val="Subtitle"/>
              <w:rPr>
                <w:sz w:val="60"/>
                <w:szCs w:val="60"/>
              </w:rPr>
            </w:pPr>
            <w:r w:rsidRPr="00C965EC">
              <w:rPr>
                <w:sz w:val="60"/>
                <w:szCs w:val="60"/>
              </w:rPr>
              <w:t>J</w:t>
            </w:r>
            <w:r>
              <w:rPr>
                <w:sz w:val="60"/>
                <w:szCs w:val="60"/>
              </w:rPr>
              <w:t>atoi</w:t>
            </w:r>
          </w:p>
          <w:p w14:paraId="548AB987" w14:textId="4336C460" w:rsidR="009C171A" w:rsidRPr="00C76030" w:rsidRDefault="009C171A" w:rsidP="009C171A">
            <w:pPr>
              <w:pStyle w:val="Subtitle"/>
              <w:rPr>
                <w:b w:val="0"/>
                <w:bCs/>
                <w:sz w:val="30"/>
                <w:szCs w:val="30"/>
              </w:rPr>
            </w:pPr>
            <w:r w:rsidRPr="00913197">
              <w:rPr>
                <w:b w:val="0"/>
                <w:bCs/>
                <w:color w:val="77448B" w:themeColor="accent1"/>
                <w:sz w:val="30"/>
                <w:szCs w:val="30"/>
              </w:rPr>
              <w:t>(</w:t>
            </w:r>
            <w:r w:rsidR="001A6A5E">
              <w:rPr>
                <w:b w:val="0"/>
                <w:bCs/>
                <w:color w:val="77448B" w:themeColor="accent1"/>
                <w:sz w:val="30"/>
                <w:szCs w:val="30"/>
              </w:rPr>
              <w:t>Computer</w:t>
            </w:r>
            <w:r w:rsidR="00976B6F">
              <w:rPr>
                <w:b w:val="0"/>
                <w:bCs/>
                <w:color w:val="77448B" w:themeColor="accent1"/>
                <w:sz w:val="30"/>
                <w:szCs w:val="30"/>
              </w:rPr>
              <w:t xml:space="preserve"> SYSTEMS</w:t>
            </w:r>
            <w:r w:rsidRPr="00913197">
              <w:rPr>
                <w:b w:val="0"/>
                <w:bCs/>
                <w:color w:val="77448B" w:themeColor="accent1"/>
                <w:sz w:val="30"/>
                <w:szCs w:val="30"/>
              </w:rPr>
              <w:t xml:space="preserve"> Engineer)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46241154" w14:textId="36D303B1" w:rsidR="009C171A" w:rsidRDefault="00000000" w:rsidP="009C171A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E3D373B6BE2E4F269B8AE624EBCFDFAB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9C171A">
                  <w:t>Quarter # AT 2 RBB Colony Jamshoro, Sindh, Pakistan</w:t>
                </w:r>
              </w:sdtContent>
            </w:sdt>
            <w:r w:rsidR="009C171A">
              <w:t xml:space="preserve">  </w:t>
            </w:r>
            <w:r w:rsidR="009C171A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2AC907ED" wp14:editId="7D41EA48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36B75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0B9AFB6" w14:textId="1B8E0C43" w:rsidR="009C171A" w:rsidRDefault="00000000" w:rsidP="009C171A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215EBA62AE614A15A93276BC1CB9854E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="009C171A">
                  <w:t>+92 300-3089592</w:t>
                </w:r>
              </w:sdtContent>
            </w:sdt>
            <w:r w:rsidR="009C171A">
              <w:t xml:space="preserve">  </w:t>
            </w:r>
            <w:r w:rsidR="009C171A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64C5CE88" wp14:editId="13911359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CD8C3EB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1E96BE0C" w14:textId="6ACBB1B4" w:rsidR="009C171A" w:rsidRDefault="00000000" w:rsidP="009C171A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7837EAFB1A814F19AB17068621B7795D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9C171A">
                  <w:t>sahiljatoi744@gmail.com</w:t>
                </w:r>
              </w:sdtContent>
            </w:sdt>
            <w:r w:rsidR="009C171A">
              <w:t xml:space="preserve">  </w:t>
            </w:r>
            <w:r w:rsidR="009C171A">
              <w:rPr>
                <w:noProof/>
              </w:rPr>
              <mc:AlternateContent>
                <mc:Choice Requires="wps">
                  <w:drawing>
                    <wp:inline distT="0" distB="0" distL="0" distR="0" wp14:anchorId="3F9FEBF0" wp14:editId="752B2F46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8A49CFF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 w:rsidR="009C171A">
              <w:t xml:space="preserve"> </w:t>
            </w:r>
          </w:p>
          <w:p w14:paraId="236D2E05" w14:textId="0DEB9610" w:rsidR="003A6DC9" w:rsidRDefault="003A6DC9" w:rsidP="009C171A">
            <w:pPr>
              <w:pStyle w:val="ContactInfo"/>
            </w:pPr>
            <w:r w:rsidRPr="003A6DC9">
              <w:t>SahilJatoi744</w:t>
            </w:r>
            <w:r>
              <w:rPr>
                <w:noProof/>
              </w:rPr>
              <w:drawing>
                <wp:inline distT="0" distB="0" distL="0" distR="0" wp14:anchorId="5129D6E0" wp14:editId="1F72A167">
                  <wp:extent cx="130810" cy="130810"/>
                  <wp:effectExtent l="0" t="0" r="254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566" cy="146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D76196" w14:textId="0BA6B1E1" w:rsidR="009C171A" w:rsidRPr="00565B06" w:rsidRDefault="009C171A" w:rsidP="009C171A">
            <w:pPr>
              <w:pStyle w:val="ContactInfo"/>
            </w:pPr>
            <w:r>
              <w:t xml:space="preserve">                      </w:t>
            </w:r>
            <w:sdt>
              <w:sdtPr>
                <w:alias w:val="Enter LinkedIn profile:"/>
                <w:tag w:val="Enter LinkedIn profile:"/>
                <w:id w:val="-1253892234"/>
                <w:placeholder>
                  <w:docPart w:val="06891F6589864E3183C7729D9AAE755A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Content>
                <w:r w:rsidR="003A6DC9" w:rsidRPr="003A6DC9">
                  <w:t>sahil-jatoi-ba10731b3</w:t>
                </w:r>
              </w:sdtContent>
            </w:sdt>
            <w:r>
              <w:t xml:space="preserve">   </w:t>
            </w:r>
            <w:r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14C18F83" wp14:editId="60AB4A76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7EDFEA1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t xml:space="preserve">                                       </w: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47DFDF84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0086E269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D81BE5D" wp14:editId="75710173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D87973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51A87D68" w14:textId="77777777" w:rsidR="000E24AC" w:rsidRPr="00565B06" w:rsidRDefault="00000000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0EE0A39BF0A44FA09BFEE2A0E4E9E27C"/>
                </w:placeholder>
                <w:temporary/>
                <w:showingPlcHdr/>
                <w15:appearance w15:val="hidden"/>
              </w:sdtPr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14:paraId="30A784DC" w14:textId="5BF343F4" w:rsidR="00153CF5" w:rsidRPr="00951D9D" w:rsidRDefault="008A494B" w:rsidP="008A494B">
      <w:pPr>
        <w:spacing w:after="0"/>
        <w:jc w:val="both"/>
        <w:rPr>
          <w:rFonts w:cstheme="minorHAnsi"/>
          <w:b/>
          <w:bCs/>
          <w:color w:val="46464E"/>
          <w:shd w:val="clear" w:color="auto" w:fill="FFFFFF"/>
        </w:rPr>
      </w:pPr>
      <w:r w:rsidRPr="00951D9D">
        <w:rPr>
          <w:rFonts w:cstheme="minorHAnsi"/>
          <w:b/>
          <w:bCs/>
          <w:color w:val="444444"/>
          <w:shd w:val="clear" w:color="auto" w:fill="FFFFFF"/>
        </w:rPr>
        <w:t xml:space="preserve">Certified </w:t>
      </w:r>
      <w:r w:rsidR="001A6A5E">
        <w:rPr>
          <w:rFonts w:cstheme="minorHAnsi"/>
          <w:b/>
          <w:bCs/>
          <w:color w:val="444444"/>
          <w:shd w:val="clear" w:color="auto" w:fill="FFFFFF"/>
        </w:rPr>
        <w:t>Computer</w:t>
      </w:r>
      <w:r w:rsidRPr="00951D9D">
        <w:rPr>
          <w:rFonts w:cstheme="minorHAnsi"/>
          <w:b/>
          <w:bCs/>
          <w:color w:val="444444"/>
          <w:shd w:val="clear" w:color="auto" w:fill="FFFFFF"/>
        </w:rPr>
        <w:t xml:space="preserve"> Engineer</w:t>
      </w:r>
      <w:r w:rsidR="001A6A5E">
        <w:rPr>
          <w:rFonts w:cstheme="minorHAnsi"/>
          <w:b/>
          <w:bCs/>
          <w:color w:val="444444"/>
          <w:shd w:val="clear" w:color="auto" w:fill="FFFFFF"/>
        </w:rPr>
        <w:t xml:space="preserve"> and Data Analyst </w:t>
      </w:r>
      <w:r w:rsidRPr="00951D9D">
        <w:rPr>
          <w:rFonts w:cstheme="minorHAnsi"/>
          <w:b/>
          <w:bCs/>
          <w:color w:val="444444"/>
          <w:shd w:val="clear" w:color="auto" w:fill="FFFFFF"/>
        </w:rPr>
        <w:t xml:space="preserve">with strong teamwork abilities and great communication skills. </w:t>
      </w:r>
      <w:r w:rsidR="00206F29" w:rsidRPr="00951D9D">
        <w:rPr>
          <w:rFonts w:cstheme="minorHAnsi"/>
          <w:b/>
          <w:bCs/>
          <w:color w:val="46464E"/>
          <w:shd w:val="clear" w:color="auto" w:fill="FFFFFF"/>
        </w:rPr>
        <w:t>Desirous of a stimulating role a</w:t>
      </w:r>
      <w:r w:rsidR="00525442">
        <w:rPr>
          <w:rFonts w:cstheme="minorHAnsi"/>
          <w:b/>
          <w:bCs/>
          <w:color w:val="46464E"/>
          <w:shd w:val="clear" w:color="auto" w:fill="FFFFFF"/>
        </w:rPr>
        <w:t>t</w:t>
      </w:r>
      <w:r w:rsidR="00206F29" w:rsidRPr="00951D9D">
        <w:rPr>
          <w:rFonts w:cstheme="minorHAnsi"/>
          <w:b/>
          <w:bCs/>
          <w:color w:val="46464E"/>
          <w:shd w:val="clear" w:color="auto" w:fill="FFFFFF"/>
        </w:rPr>
        <w:t xml:space="preserve"> an</w:t>
      </w:r>
      <w:r w:rsidR="00525442">
        <w:rPr>
          <w:rFonts w:cstheme="minorHAnsi"/>
          <w:b/>
          <w:bCs/>
          <w:color w:val="46464E"/>
          <w:shd w:val="clear" w:color="auto" w:fill="FFFFFF"/>
        </w:rPr>
        <w:t>y</w:t>
      </w:r>
      <w:r w:rsidR="00206F29" w:rsidRPr="00951D9D">
        <w:rPr>
          <w:rFonts w:cstheme="minorHAnsi"/>
          <w:b/>
          <w:bCs/>
          <w:color w:val="46464E"/>
          <w:shd w:val="clear" w:color="auto" w:fill="FFFFFF"/>
        </w:rPr>
        <w:t xml:space="preserve"> entry-level</w:t>
      </w:r>
      <w:r w:rsidR="00525442">
        <w:rPr>
          <w:rFonts w:cstheme="minorHAnsi"/>
          <w:b/>
          <w:bCs/>
          <w:color w:val="46464E"/>
          <w:shd w:val="clear" w:color="auto" w:fill="FFFFFF"/>
        </w:rPr>
        <w:t xml:space="preserve"> position</w:t>
      </w:r>
      <w:r w:rsidR="001A6A5E">
        <w:rPr>
          <w:rFonts w:cstheme="minorHAnsi"/>
          <w:b/>
          <w:bCs/>
          <w:color w:val="46464E"/>
          <w:shd w:val="clear" w:color="auto" w:fill="FFFFFF"/>
        </w:rPr>
        <w:t xml:space="preserve"> related to data science/analytics</w:t>
      </w:r>
      <w:r w:rsidR="00206F29" w:rsidRPr="00951D9D">
        <w:rPr>
          <w:rFonts w:cstheme="minorHAnsi"/>
          <w:b/>
          <w:bCs/>
          <w:color w:val="46464E"/>
          <w:shd w:val="clear" w:color="auto" w:fill="FFFFFF"/>
        </w:rPr>
        <w:t xml:space="preserve"> at </w:t>
      </w:r>
      <w:r w:rsidR="00525442">
        <w:rPr>
          <w:rFonts w:cstheme="minorHAnsi"/>
          <w:b/>
          <w:bCs/>
          <w:color w:val="46464E"/>
          <w:shd w:val="clear" w:color="auto" w:fill="FFFFFF"/>
        </w:rPr>
        <w:t xml:space="preserve">an organization </w:t>
      </w:r>
      <w:r w:rsidR="00206F29" w:rsidRPr="00951D9D">
        <w:rPr>
          <w:rFonts w:cstheme="minorHAnsi"/>
          <w:b/>
          <w:bCs/>
          <w:color w:val="46464E"/>
          <w:shd w:val="clear" w:color="auto" w:fill="FFFFFF"/>
        </w:rPr>
        <w:t>that values excellent attention to detail, welcomes innovative ideas and offers growth opportunities and positive environment for accomplishing projects.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040B3639" w14:textId="77777777" w:rsidTr="00677E01">
        <w:tc>
          <w:tcPr>
            <w:tcW w:w="725" w:type="dxa"/>
            <w:tcMar>
              <w:right w:w="216" w:type="dxa"/>
            </w:tcMar>
            <w:vAlign w:val="bottom"/>
          </w:tcPr>
          <w:p w14:paraId="6429DEDE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B5188CC" wp14:editId="51F9C2DD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0F5680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CjMxm2yBgA&#10;AOuOAAAOAAAAAAAAAAAAAAAAAC4CAABkcnMvZTJvRG9jLnhtbFBLAQItABQABgAIAAAAIQAYauyH&#10;2QAAAAMBAAAPAAAAAAAAAAAAAAAAACIbAABkcnMvZG93bnJldi54bWxQSwUGAAAAAAQABADzAAAA&#10;KB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3557CAC8" w14:textId="77777777" w:rsidR="00A77B4D" w:rsidRPr="00565B06" w:rsidRDefault="00000000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7890B276C32D44BCBFEF60B5B416B74E"/>
                </w:placeholder>
                <w:temporary/>
                <w:showingPlcHdr/>
                <w15:appearance w15:val="hidden"/>
              </w:sdtPr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4271AC4F" w14:textId="52682A9C" w:rsidR="00677E01" w:rsidRPr="00565B06" w:rsidRDefault="00677E01" w:rsidP="00677E01">
      <w:pPr>
        <w:pStyle w:val="Heading2"/>
      </w:pPr>
      <w:r>
        <w:t xml:space="preserve">BE </w:t>
      </w:r>
      <w:r w:rsidR="00976B6F">
        <w:t>COMPUTER SYSTEMS</w:t>
      </w:r>
      <w:r>
        <w:t xml:space="preserve"> </w:t>
      </w:r>
      <w:r w:rsidR="007178D1">
        <w:t>ENGINEERING</w:t>
      </w:r>
      <w:r w:rsidRPr="00565B06">
        <w:t xml:space="preserve"> | </w:t>
      </w:r>
      <w:r>
        <w:rPr>
          <w:rStyle w:val="Emphasis"/>
        </w:rPr>
        <w:t>MEHRAN U</w:t>
      </w:r>
      <w:r w:rsidR="007178D1">
        <w:rPr>
          <w:rStyle w:val="Emphasis"/>
        </w:rPr>
        <w:t xml:space="preserve">NIVERSITY OF </w:t>
      </w:r>
      <w:r>
        <w:rPr>
          <w:rStyle w:val="Emphasis"/>
        </w:rPr>
        <w:t>E</w:t>
      </w:r>
      <w:r w:rsidR="007178D1">
        <w:rPr>
          <w:rStyle w:val="Emphasis"/>
        </w:rPr>
        <w:t xml:space="preserve">NGINEERING &amp; </w:t>
      </w:r>
      <w:r>
        <w:rPr>
          <w:rStyle w:val="Emphasis"/>
        </w:rPr>
        <w:t>T</w:t>
      </w:r>
      <w:r w:rsidR="007178D1">
        <w:rPr>
          <w:rStyle w:val="Emphasis"/>
        </w:rPr>
        <w:t>ECHNOLOGY</w:t>
      </w:r>
      <w:r>
        <w:rPr>
          <w:rStyle w:val="Emphasis"/>
        </w:rPr>
        <w:t xml:space="preserve"> JAMSHORO</w:t>
      </w:r>
    </w:p>
    <w:p w14:paraId="1DEC1F0E" w14:textId="7865CD94" w:rsidR="00677E01" w:rsidRPr="00565B06" w:rsidRDefault="00677E01" w:rsidP="00677E01">
      <w:pPr>
        <w:pStyle w:val="Heading3"/>
      </w:pPr>
      <w:r>
        <w:t xml:space="preserve">GRADUATed: </w:t>
      </w:r>
      <w:r w:rsidR="00D42212">
        <w:t>2023</w:t>
      </w:r>
    </w:p>
    <w:p w14:paraId="3D2BDAD6" w14:textId="0AE8025C" w:rsidR="007C0E0E" w:rsidRPr="00565B06" w:rsidRDefault="000C0225" w:rsidP="00B47E1E">
      <w:pPr>
        <w:pStyle w:val="Heading2"/>
      </w:pPr>
      <w:r>
        <w:t>HSC</w:t>
      </w:r>
      <w:r w:rsidR="007F4483">
        <w:t>-</w:t>
      </w:r>
      <w:r>
        <w:t>II</w:t>
      </w:r>
      <w:r w:rsidR="001F6486">
        <w:t xml:space="preserve"> (PRE-ENGINEERING)</w:t>
      </w:r>
      <w:r w:rsidR="007C0E0E" w:rsidRPr="00565B06">
        <w:t xml:space="preserve"> | </w:t>
      </w:r>
      <w:r w:rsidR="007178D1">
        <w:rPr>
          <w:rStyle w:val="Emphasis"/>
        </w:rPr>
        <w:t>F</w:t>
      </w:r>
      <w:r w:rsidR="008C6B89">
        <w:rPr>
          <w:rStyle w:val="Emphasis"/>
        </w:rPr>
        <w:t>G DEGREE COLLEGE</w:t>
      </w:r>
      <w:r w:rsidR="007178D1">
        <w:rPr>
          <w:rStyle w:val="Emphasis"/>
        </w:rPr>
        <w:t xml:space="preserve"> HYDERABAD</w:t>
      </w:r>
    </w:p>
    <w:p w14:paraId="56770B13" w14:textId="3AC59C9F" w:rsidR="007C0E0E" w:rsidRPr="00565B06" w:rsidRDefault="000C0225" w:rsidP="004F199F">
      <w:pPr>
        <w:pStyle w:val="Heading3"/>
      </w:pPr>
      <w:r>
        <w:t>Graduated: 201</w:t>
      </w:r>
      <w:r w:rsidR="008C6B89">
        <w:t>9</w:t>
      </w:r>
    </w:p>
    <w:p w14:paraId="7416C5CD" w14:textId="7B6B3D3D" w:rsidR="00B502DC" w:rsidRPr="00565B06" w:rsidRDefault="000C0225" w:rsidP="00B502DC">
      <w:r>
        <w:t>Graduated</w:t>
      </w:r>
      <w:r w:rsidR="00D21952">
        <w:t xml:space="preserve"> with</w:t>
      </w:r>
      <w:r>
        <w:t xml:space="preserve"> </w:t>
      </w:r>
      <w:r w:rsidR="008C6B89">
        <w:t xml:space="preserve">flying colors </w:t>
      </w:r>
      <w:r w:rsidR="00DC5FD1">
        <w:t>in</w:t>
      </w:r>
      <w:r>
        <w:t xml:space="preserve"> </w:t>
      </w:r>
      <w:r w:rsidR="008C6B89">
        <w:t xml:space="preserve">first </w:t>
      </w:r>
      <w:r w:rsidR="00DC5FD1">
        <w:t>division.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B502DC" w:rsidRPr="00565B06" w14:paraId="419F3681" w14:textId="77777777" w:rsidTr="00116429">
        <w:tc>
          <w:tcPr>
            <w:tcW w:w="725" w:type="dxa"/>
            <w:tcMar>
              <w:right w:w="216" w:type="dxa"/>
            </w:tcMar>
            <w:vAlign w:val="bottom"/>
          </w:tcPr>
          <w:p w14:paraId="28AF33CC" w14:textId="77777777" w:rsidR="00B502DC" w:rsidRPr="00565B06" w:rsidRDefault="00B502DC" w:rsidP="00116429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869DFF3" wp14:editId="30C11E35">
                      <wp:extent cx="274320" cy="274320"/>
                      <wp:effectExtent l="0" t="0" r="0" b="0"/>
                      <wp:docPr id="5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6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D46D80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6462E95B" w14:textId="5D4E523F" w:rsidR="00B502DC" w:rsidRPr="00565B06" w:rsidRDefault="00C9313F" w:rsidP="00116429">
            <w:pPr>
              <w:pStyle w:val="Heading1"/>
              <w:outlineLvl w:val="0"/>
            </w:pPr>
            <w:r>
              <w:t>Volunteer experience</w:t>
            </w:r>
          </w:p>
        </w:tc>
      </w:tr>
    </w:tbl>
    <w:p w14:paraId="206498F2" w14:textId="77777777" w:rsidR="004E21C4" w:rsidRPr="00565B06" w:rsidRDefault="004E21C4" w:rsidP="004E21C4">
      <w:pPr>
        <w:pStyle w:val="Heading2"/>
      </w:pPr>
      <w:r>
        <w:t>INTERNSHIP</w:t>
      </w:r>
      <w:r w:rsidRPr="00565B06">
        <w:t xml:space="preserve"> |</w:t>
      </w:r>
      <w:r>
        <w:rPr>
          <w:rStyle w:val="Emphasis"/>
        </w:rPr>
        <w:t xml:space="preserve"> INFORMATION TECHNOLOGY BRANCH SINDH POLICE KARACHI</w:t>
      </w:r>
    </w:p>
    <w:p w14:paraId="4E4C39A8" w14:textId="77777777" w:rsidR="004E21C4" w:rsidRPr="00565B06" w:rsidRDefault="004E21C4" w:rsidP="004E21C4">
      <w:pPr>
        <w:pStyle w:val="Heading3"/>
      </w:pPr>
      <w:r>
        <w:t>ATTENDED IN: 2022</w:t>
      </w:r>
    </w:p>
    <w:p w14:paraId="33A70F28" w14:textId="031CEC66" w:rsidR="00153CF5" w:rsidRDefault="004E21C4" w:rsidP="004E21C4">
      <w:pPr>
        <w:jc w:val="both"/>
      </w:pPr>
      <w:r>
        <w:t xml:space="preserve">Attended a one-month internship program related to </w:t>
      </w:r>
      <w:r w:rsidRPr="00F0658B">
        <w:rPr>
          <w:b/>
          <w:bCs/>
        </w:rPr>
        <w:t>“</w:t>
      </w:r>
      <w:r>
        <w:rPr>
          <w:b/>
          <w:bCs/>
        </w:rPr>
        <w:t>DATA CENTER MANAGEMENT</w:t>
      </w:r>
      <w:r w:rsidRPr="00F0658B">
        <w:rPr>
          <w:b/>
          <w:bCs/>
        </w:rPr>
        <w:t>”</w:t>
      </w:r>
      <w:r>
        <w:t xml:space="preserve"> in which I was exposed to activities such as data analysis, data visualization, data backup, network security. </w:t>
      </w:r>
      <w:r w:rsidRPr="00C616AA">
        <w:t xml:space="preserve">At its completion I was </w:t>
      </w:r>
      <w:r>
        <w:t xml:space="preserve">awarded a </w:t>
      </w:r>
      <w:r w:rsidRPr="00C616AA">
        <w:t>certificate.</w:t>
      </w:r>
    </w:p>
    <w:p w14:paraId="0BA99226" w14:textId="139E6D70" w:rsidR="00D42212" w:rsidRPr="00565B06" w:rsidRDefault="00D42212" w:rsidP="00D42212">
      <w:pPr>
        <w:pStyle w:val="Heading2"/>
      </w:pPr>
      <w:r>
        <w:t>INTERNSHIP</w:t>
      </w:r>
      <w:r w:rsidRPr="00565B06">
        <w:t xml:space="preserve"> |</w:t>
      </w:r>
      <w:r>
        <w:rPr>
          <w:rStyle w:val="Emphasis"/>
        </w:rPr>
        <w:t xml:space="preserve"> THE SPARK ACADEMY</w:t>
      </w:r>
    </w:p>
    <w:p w14:paraId="03588277" w14:textId="77777777" w:rsidR="00D42212" w:rsidRPr="00565B06" w:rsidRDefault="00D42212" w:rsidP="00D42212">
      <w:pPr>
        <w:pStyle w:val="Heading3"/>
      </w:pPr>
      <w:r>
        <w:t>ATTENDED IN: 2022</w:t>
      </w:r>
    </w:p>
    <w:p w14:paraId="07A5AC79" w14:textId="42AC2525" w:rsidR="00D42212" w:rsidRDefault="00D42212" w:rsidP="004E21C4">
      <w:pPr>
        <w:jc w:val="both"/>
      </w:pPr>
      <w:r>
        <w:t xml:space="preserve">Attended a one-month internship program related to </w:t>
      </w:r>
      <w:r w:rsidRPr="00F0658B">
        <w:rPr>
          <w:b/>
          <w:bCs/>
        </w:rPr>
        <w:t>“</w:t>
      </w:r>
      <w:r>
        <w:rPr>
          <w:b/>
          <w:bCs/>
        </w:rPr>
        <w:t>DATA SCIENCE</w:t>
      </w:r>
      <w:r w:rsidRPr="00F0658B">
        <w:rPr>
          <w:b/>
          <w:bCs/>
        </w:rPr>
        <w:t>”</w:t>
      </w:r>
      <w:r>
        <w:t xml:space="preserve"> in which I was exposed to activities such as data analysis, data visualization, data backup, model implementation. </w:t>
      </w:r>
      <w:r w:rsidRPr="00C616AA">
        <w:t xml:space="preserve">At its completion I was </w:t>
      </w:r>
      <w:r>
        <w:t xml:space="preserve">awarded a </w:t>
      </w:r>
      <w:r w:rsidRPr="00C616AA">
        <w:t>certificate.</w:t>
      </w:r>
    </w:p>
    <w:p w14:paraId="42D04DCE" w14:textId="3E3E0196" w:rsidR="003A553C" w:rsidRPr="00565B06" w:rsidRDefault="003A553C" w:rsidP="003A553C">
      <w:pPr>
        <w:pStyle w:val="Heading2"/>
      </w:pPr>
      <w:r>
        <w:t>VICE CHAIR AT ACM/WOMEN</w:t>
      </w:r>
      <w:r w:rsidRPr="00565B06">
        <w:t xml:space="preserve"> |</w:t>
      </w:r>
      <w:r>
        <w:rPr>
          <w:rStyle w:val="Emphasis"/>
        </w:rPr>
        <w:t xml:space="preserve"> MUET CHAPTER</w:t>
      </w:r>
    </w:p>
    <w:p w14:paraId="323092FF" w14:textId="6119C366" w:rsidR="003A553C" w:rsidRDefault="003A553C" w:rsidP="003A553C">
      <w:pPr>
        <w:jc w:val="both"/>
      </w:pPr>
      <w:r>
        <w:t xml:space="preserve">With my skills and dedication to work I have been honored to get the position of </w:t>
      </w:r>
      <w:r w:rsidRPr="003A553C">
        <w:rPr>
          <w:b/>
          <w:bCs/>
        </w:rPr>
        <w:t>“VICE-CHAIR”</w:t>
      </w:r>
      <w:r>
        <w:t xml:space="preserve"> at the </w:t>
      </w:r>
      <w:r w:rsidRPr="003A553C">
        <w:rPr>
          <w:b/>
          <w:bCs/>
        </w:rPr>
        <w:t>“ACM (Association for Computing &amp; Machinery)/Women MUET Chapter”</w:t>
      </w:r>
      <w:r>
        <w:t>.</w:t>
      </w:r>
    </w:p>
    <w:p w14:paraId="306E4E81" w14:textId="08941D57" w:rsidR="00D42212" w:rsidRPr="00565B06" w:rsidRDefault="00D42212" w:rsidP="00D42212">
      <w:pPr>
        <w:pStyle w:val="Heading2"/>
      </w:pPr>
      <w:r>
        <w:t>MEMBER OF TAC</w:t>
      </w:r>
      <w:r w:rsidRPr="00565B06">
        <w:t xml:space="preserve"> |</w:t>
      </w:r>
      <w:r>
        <w:rPr>
          <w:rStyle w:val="Emphasis"/>
        </w:rPr>
        <w:t xml:space="preserve"> MUET CHAPTER</w:t>
      </w:r>
    </w:p>
    <w:p w14:paraId="12C6806F" w14:textId="3C5D0E48" w:rsidR="00D42212" w:rsidRDefault="00D42212" w:rsidP="00D42212">
      <w:pPr>
        <w:jc w:val="both"/>
      </w:pPr>
      <w:r>
        <w:t xml:space="preserve">With my skills and dedication to work I have been working as a </w:t>
      </w:r>
      <w:r w:rsidRPr="003A553C">
        <w:rPr>
          <w:b/>
          <w:bCs/>
        </w:rPr>
        <w:t>“</w:t>
      </w:r>
      <w:r>
        <w:rPr>
          <w:b/>
          <w:bCs/>
        </w:rPr>
        <w:t>Volunteer</w:t>
      </w:r>
      <w:r w:rsidRPr="003A553C">
        <w:rPr>
          <w:b/>
          <w:bCs/>
        </w:rPr>
        <w:t>”</w:t>
      </w:r>
      <w:r>
        <w:t xml:space="preserve"> at the </w:t>
      </w:r>
      <w:r w:rsidRPr="003A553C">
        <w:rPr>
          <w:b/>
          <w:bCs/>
        </w:rPr>
        <w:t>“</w:t>
      </w:r>
      <w:r>
        <w:rPr>
          <w:b/>
          <w:bCs/>
        </w:rPr>
        <w:t>TAC</w:t>
      </w:r>
      <w:r w:rsidRPr="003A553C">
        <w:rPr>
          <w:b/>
          <w:bCs/>
        </w:rPr>
        <w:t xml:space="preserve"> (</w:t>
      </w:r>
      <w:r>
        <w:rPr>
          <w:b/>
          <w:bCs/>
        </w:rPr>
        <w:t>Technology Affiliation Centre</w:t>
      </w:r>
      <w:r w:rsidRPr="003A553C">
        <w:rPr>
          <w:b/>
          <w:bCs/>
        </w:rPr>
        <w:t>)”</w:t>
      </w:r>
      <w:r>
        <w:t>.</w:t>
      </w:r>
    </w:p>
    <w:p w14:paraId="1A50470A" w14:textId="77777777" w:rsidR="00D42212" w:rsidRPr="00565B06" w:rsidRDefault="00D42212" w:rsidP="00D42212">
      <w:pPr>
        <w:pStyle w:val="Heading2"/>
      </w:pPr>
      <w:r>
        <w:t>MEMBER OF GDSC</w:t>
      </w:r>
      <w:r w:rsidRPr="00565B06">
        <w:t xml:space="preserve"> |</w:t>
      </w:r>
      <w:r>
        <w:rPr>
          <w:rStyle w:val="Emphasis"/>
        </w:rPr>
        <w:t xml:space="preserve"> MUET CHAPTER</w:t>
      </w:r>
    </w:p>
    <w:p w14:paraId="14C21C75" w14:textId="01DB548F" w:rsidR="00D42212" w:rsidRDefault="00D42212" w:rsidP="00D42212">
      <w:pPr>
        <w:jc w:val="both"/>
      </w:pPr>
      <w:r>
        <w:t xml:space="preserve">With my skills and dedication to work I have been working as a </w:t>
      </w:r>
      <w:r w:rsidRPr="003A553C">
        <w:rPr>
          <w:b/>
          <w:bCs/>
        </w:rPr>
        <w:t>“</w:t>
      </w:r>
      <w:r>
        <w:rPr>
          <w:b/>
          <w:bCs/>
        </w:rPr>
        <w:t>Volunteer</w:t>
      </w:r>
      <w:r w:rsidRPr="003A553C">
        <w:rPr>
          <w:b/>
          <w:bCs/>
        </w:rPr>
        <w:t>”</w:t>
      </w:r>
      <w:r>
        <w:t xml:space="preserve"> at the </w:t>
      </w:r>
      <w:r w:rsidRPr="003A553C">
        <w:rPr>
          <w:b/>
          <w:bCs/>
        </w:rPr>
        <w:t>“</w:t>
      </w:r>
      <w:r>
        <w:rPr>
          <w:b/>
          <w:bCs/>
        </w:rPr>
        <w:t>GDSC</w:t>
      </w:r>
      <w:r w:rsidRPr="003A553C">
        <w:rPr>
          <w:b/>
          <w:bCs/>
        </w:rPr>
        <w:t xml:space="preserve"> (</w:t>
      </w:r>
      <w:r>
        <w:rPr>
          <w:b/>
          <w:bCs/>
        </w:rPr>
        <w:t>Google Student Developer Club</w:t>
      </w:r>
      <w:r w:rsidRPr="003A553C">
        <w:rPr>
          <w:b/>
          <w:bCs/>
        </w:rPr>
        <w:t>)”</w:t>
      </w:r>
      <w:r>
        <w:t>.</w:t>
      </w:r>
    </w:p>
    <w:p w14:paraId="649A5052" w14:textId="77777777" w:rsidR="00D42212" w:rsidRDefault="00D42212" w:rsidP="00D42212">
      <w:pPr>
        <w:jc w:val="both"/>
      </w:pPr>
    </w:p>
    <w:p w14:paraId="3469FA6B" w14:textId="77777777" w:rsidR="00D42212" w:rsidRPr="00565B06" w:rsidRDefault="00D42212" w:rsidP="003A553C">
      <w:pPr>
        <w:jc w:val="both"/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6F36BDC5" w14:textId="77777777" w:rsidTr="00C616AA">
        <w:tc>
          <w:tcPr>
            <w:tcW w:w="725" w:type="dxa"/>
            <w:tcMar>
              <w:right w:w="216" w:type="dxa"/>
            </w:tcMar>
            <w:vAlign w:val="bottom"/>
          </w:tcPr>
          <w:p w14:paraId="78F7360D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5B5806F" wp14:editId="4F0D0E98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1E31AA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3EE195A5" w14:textId="4044463C" w:rsidR="00954D8F" w:rsidRPr="00565B06" w:rsidRDefault="00C616AA" w:rsidP="0004158B">
            <w:pPr>
              <w:pStyle w:val="Heading1"/>
              <w:outlineLvl w:val="0"/>
            </w:pPr>
            <w:r>
              <w:t>Certifications</w:t>
            </w:r>
          </w:p>
        </w:tc>
      </w:tr>
    </w:tbl>
    <w:p w14:paraId="750B9867" w14:textId="17B99AFF" w:rsidR="00096697" w:rsidRDefault="00096697" w:rsidP="001E7864">
      <w:pPr>
        <w:pStyle w:val="Heading2"/>
        <w:rPr>
          <w:rStyle w:val="Emphasis"/>
        </w:rPr>
      </w:pPr>
      <w:r>
        <w:t xml:space="preserve">GOOGLE DATA ANALYTICS PROFESSIONAL| </w:t>
      </w:r>
      <w:r>
        <w:rPr>
          <w:rStyle w:val="Emphasis"/>
        </w:rPr>
        <w:t>ONLINE-BASED</w:t>
      </w:r>
    </w:p>
    <w:p w14:paraId="19B76FA4" w14:textId="77777777" w:rsidR="00096697" w:rsidRPr="00565B06" w:rsidRDefault="00096697" w:rsidP="00096697">
      <w:pPr>
        <w:pStyle w:val="Heading3"/>
      </w:pPr>
      <w:r>
        <w:t>ATTENDED IN: 2022</w:t>
      </w:r>
    </w:p>
    <w:p w14:paraId="467BE807" w14:textId="79C70EED" w:rsidR="00096697" w:rsidRDefault="00096697" w:rsidP="00096697">
      <w:pPr>
        <w:jc w:val="both"/>
      </w:pPr>
      <w:r>
        <w:t xml:space="preserve">Attended a course hosted by </w:t>
      </w:r>
      <w:r w:rsidRPr="00A60B9A">
        <w:rPr>
          <w:b/>
          <w:bCs/>
        </w:rPr>
        <w:t>“</w:t>
      </w:r>
      <w:r w:rsidRPr="00096697">
        <w:rPr>
          <w:b/>
          <w:bCs/>
        </w:rPr>
        <w:t>Coursera</w:t>
      </w:r>
      <w:r w:rsidRPr="00A60B9A">
        <w:rPr>
          <w:b/>
          <w:bCs/>
        </w:rPr>
        <w:t>”</w:t>
      </w:r>
      <w:r>
        <w:rPr>
          <w:b/>
          <w:bCs/>
        </w:rPr>
        <w:t xml:space="preserve"> </w:t>
      </w:r>
      <w:r>
        <w:t xml:space="preserve">which is sponsored by the </w:t>
      </w:r>
      <w:r w:rsidRPr="00387133">
        <w:rPr>
          <w:b/>
          <w:bCs/>
        </w:rPr>
        <w:t>“</w:t>
      </w:r>
      <w:r>
        <w:rPr>
          <w:b/>
          <w:bCs/>
        </w:rPr>
        <w:t>Google</w:t>
      </w:r>
      <w:r w:rsidRPr="00387133">
        <w:rPr>
          <w:b/>
          <w:bCs/>
        </w:rPr>
        <w:t>”</w:t>
      </w:r>
      <w:r>
        <w:rPr>
          <w:b/>
          <w:bCs/>
        </w:rPr>
        <w:t xml:space="preserve">. </w:t>
      </w:r>
      <w:r w:rsidRPr="00C616AA">
        <w:t xml:space="preserve">At its completion I </w:t>
      </w:r>
      <w:r>
        <w:t>was awarded</w:t>
      </w:r>
      <w:r w:rsidRPr="00C616AA">
        <w:t xml:space="preserve"> </w:t>
      </w:r>
      <w:r>
        <w:t>with an e-</w:t>
      </w:r>
      <w:r w:rsidRPr="00C616AA">
        <w:t>certificate</w:t>
      </w:r>
      <w:r>
        <w:t xml:space="preserve"> and a badge</w:t>
      </w:r>
      <w:r w:rsidRPr="00C616AA">
        <w:t>.</w:t>
      </w:r>
    </w:p>
    <w:p w14:paraId="46C4EF71" w14:textId="497DAABB" w:rsidR="001E7864" w:rsidRPr="00565B06" w:rsidRDefault="001E7864" w:rsidP="001E7864">
      <w:pPr>
        <w:pStyle w:val="Heading2"/>
      </w:pPr>
      <w:r>
        <w:t>ENGLISH FOR BUISNESS &amp; ENTREPRENUERSHIP</w:t>
      </w:r>
      <w:r w:rsidRPr="00565B06">
        <w:t xml:space="preserve"> |</w:t>
      </w:r>
      <w:r w:rsidRPr="00982DBF">
        <w:rPr>
          <w:rStyle w:val="Emphasis"/>
        </w:rPr>
        <w:t xml:space="preserve"> </w:t>
      </w:r>
      <w:r>
        <w:rPr>
          <w:rStyle w:val="Emphasis"/>
        </w:rPr>
        <w:t>ONLINE-BASED</w:t>
      </w:r>
    </w:p>
    <w:p w14:paraId="0C22A436" w14:textId="77777777" w:rsidR="001E7864" w:rsidRPr="00565B06" w:rsidRDefault="001E7864" w:rsidP="001E7864">
      <w:pPr>
        <w:pStyle w:val="Heading3"/>
      </w:pPr>
      <w:r>
        <w:t>ATTENDED IN: 2022</w:t>
      </w:r>
    </w:p>
    <w:p w14:paraId="6437ABC1" w14:textId="6A67DE43" w:rsidR="001E7864" w:rsidRDefault="001E7864" w:rsidP="001E7864">
      <w:pPr>
        <w:jc w:val="both"/>
      </w:pPr>
      <w:r>
        <w:t xml:space="preserve">Attended a </w:t>
      </w:r>
      <w:r w:rsidR="00096697">
        <w:t>course</w:t>
      </w:r>
      <w:r>
        <w:t xml:space="preserve"> hosted by </w:t>
      </w:r>
      <w:r w:rsidRPr="00A60B9A">
        <w:rPr>
          <w:b/>
          <w:bCs/>
        </w:rPr>
        <w:t>“</w:t>
      </w:r>
      <w:r>
        <w:rPr>
          <w:b/>
          <w:bCs/>
        </w:rPr>
        <w:t>OPEN (Online Professional English Network)</w:t>
      </w:r>
      <w:r w:rsidRPr="00A60B9A">
        <w:rPr>
          <w:b/>
          <w:bCs/>
        </w:rPr>
        <w:t>”</w:t>
      </w:r>
      <w:r>
        <w:rPr>
          <w:b/>
          <w:bCs/>
        </w:rPr>
        <w:t xml:space="preserve"> </w:t>
      </w:r>
      <w:r>
        <w:t xml:space="preserve">which is sponsored by the </w:t>
      </w:r>
      <w:r w:rsidRPr="00387133">
        <w:rPr>
          <w:b/>
          <w:bCs/>
        </w:rPr>
        <w:t xml:space="preserve">“US </w:t>
      </w:r>
      <w:r>
        <w:rPr>
          <w:b/>
          <w:bCs/>
        </w:rPr>
        <w:t>Consulate Karachi</w:t>
      </w:r>
      <w:r w:rsidRPr="00387133">
        <w:rPr>
          <w:b/>
          <w:bCs/>
        </w:rPr>
        <w:t>”</w:t>
      </w:r>
      <w:r>
        <w:rPr>
          <w:b/>
          <w:bCs/>
        </w:rPr>
        <w:t xml:space="preserve">. </w:t>
      </w:r>
      <w:r w:rsidRPr="00C616AA">
        <w:t xml:space="preserve">At its completion I </w:t>
      </w:r>
      <w:r>
        <w:t>was awarded</w:t>
      </w:r>
      <w:r w:rsidRPr="00C616AA">
        <w:t xml:space="preserve"> </w:t>
      </w:r>
      <w:r>
        <w:t>with an e-</w:t>
      </w:r>
      <w:r w:rsidRPr="00C616AA">
        <w:t>certificate.</w:t>
      </w:r>
    </w:p>
    <w:p w14:paraId="799B7E63" w14:textId="0DA73F65" w:rsidR="00B32A24" w:rsidRPr="00565B06" w:rsidRDefault="00BA28A8" w:rsidP="00B32A24">
      <w:pPr>
        <w:pStyle w:val="Heading2"/>
      </w:pPr>
      <w:r>
        <w:t>P</w:t>
      </w:r>
      <w:r w:rsidR="00A553BE">
        <w:t>CAP: PROGRAMMING ESSENTIALS IN PYTHON</w:t>
      </w:r>
      <w:r w:rsidR="00B32A24" w:rsidRPr="00565B06">
        <w:t xml:space="preserve"> |</w:t>
      </w:r>
      <w:r w:rsidR="00982DBF">
        <w:rPr>
          <w:rStyle w:val="Emphasis"/>
        </w:rPr>
        <w:t xml:space="preserve">ONLINE-BASED </w:t>
      </w:r>
    </w:p>
    <w:p w14:paraId="5D4C85D6" w14:textId="5243CB05" w:rsidR="00B32A24" w:rsidRPr="00565B06" w:rsidRDefault="00B32A24" w:rsidP="00B32A24">
      <w:pPr>
        <w:pStyle w:val="Heading3"/>
      </w:pPr>
      <w:r>
        <w:t>ATTENDED IN: 202</w:t>
      </w:r>
      <w:r w:rsidR="00A553BE">
        <w:t>2</w:t>
      </w:r>
    </w:p>
    <w:p w14:paraId="03875383" w14:textId="662EBD68" w:rsidR="00B32A24" w:rsidRDefault="00B32A24" w:rsidP="00EA5894">
      <w:pPr>
        <w:jc w:val="both"/>
      </w:pPr>
      <w:r>
        <w:t>Attended a</w:t>
      </w:r>
      <w:r w:rsidR="004D5464">
        <w:t xml:space="preserve"> </w:t>
      </w:r>
      <w:r w:rsidR="00A553BE">
        <w:t>course</w:t>
      </w:r>
      <w:r w:rsidR="00B34005">
        <w:t xml:space="preserve"> </w:t>
      </w:r>
      <w:r w:rsidR="00BA28A8">
        <w:t>hosted</w:t>
      </w:r>
      <w:r w:rsidR="00A60B9A">
        <w:t xml:space="preserve"> by </w:t>
      </w:r>
      <w:r w:rsidR="00A60B9A" w:rsidRPr="00A60B9A">
        <w:rPr>
          <w:b/>
          <w:bCs/>
        </w:rPr>
        <w:t>“</w:t>
      </w:r>
      <w:r w:rsidR="00A553BE">
        <w:rPr>
          <w:b/>
          <w:bCs/>
        </w:rPr>
        <w:t>Cisco Networking Academy</w:t>
      </w:r>
      <w:r w:rsidR="00A60B9A" w:rsidRPr="00A60B9A">
        <w:rPr>
          <w:b/>
          <w:bCs/>
        </w:rPr>
        <w:t>”</w:t>
      </w:r>
      <w:r w:rsidR="00A553BE">
        <w:rPr>
          <w:b/>
          <w:bCs/>
        </w:rPr>
        <w:t xml:space="preserve"> </w:t>
      </w:r>
      <w:r w:rsidR="00A553BE">
        <w:t xml:space="preserve">in collaboration with </w:t>
      </w:r>
      <w:r w:rsidR="00A553BE" w:rsidRPr="00A60B9A">
        <w:rPr>
          <w:b/>
          <w:bCs/>
        </w:rPr>
        <w:t>“</w:t>
      </w:r>
      <w:proofErr w:type="spellStart"/>
      <w:r w:rsidR="00A553BE">
        <w:rPr>
          <w:b/>
          <w:bCs/>
        </w:rPr>
        <w:t>OpenEDG</w:t>
      </w:r>
      <w:proofErr w:type="spellEnd"/>
      <w:r w:rsidR="00A553BE">
        <w:rPr>
          <w:b/>
          <w:bCs/>
        </w:rPr>
        <w:t xml:space="preserve"> Python Institute</w:t>
      </w:r>
      <w:r w:rsidR="00A553BE" w:rsidRPr="00A60B9A">
        <w:rPr>
          <w:b/>
          <w:bCs/>
        </w:rPr>
        <w:t>”</w:t>
      </w:r>
      <w:r>
        <w:rPr>
          <w:b/>
          <w:bCs/>
        </w:rPr>
        <w:t xml:space="preserve">. </w:t>
      </w:r>
      <w:r w:rsidRPr="00C616AA">
        <w:t xml:space="preserve">At its completion I </w:t>
      </w:r>
      <w:r w:rsidR="00E373C1">
        <w:t>was awarded</w:t>
      </w:r>
      <w:r w:rsidRPr="00C616AA">
        <w:t xml:space="preserve"> </w:t>
      </w:r>
      <w:r w:rsidR="00B34005">
        <w:t xml:space="preserve">with </w:t>
      </w:r>
      <w:r>
        <w:t>a</w:t>
      </w:r>
      <w:r w:rsidR="0009171A">
        <w:t>n</w:t>
      </w:r>
      <w:r>
        <w:t xml:space="preserve"> </w:t>
      </w:r>
      <w:r w:rsidR="0009171A">
        <w:t>e-</w:t>
      </w:r>
      <w:r w:rsidRPr="00C616AA">
        <w:t>certificate.</w:t>
      </w:r>
    </w:p>
    <w:p w14:paraId="6EB52055" w14:textId="77777777" w:rsidR="00F74061" w:rsidRPr="00565B06" w:rsidRDefault="00F74061" w:rsidP="00F74061">
      <w:pPr>
        <w:pStyle w:val="Heading2"/>
      </w:pPr>
      <w:r>
        <w:t>PYHTON &amp; DEEP LEARNING</w:t>
      </w:r>
      <w:r w:rsidRPr="00565B06">
        <w:t xml:space="preserve"> |</w:t>
      </w:r>
      <w:r w:rsidRPr="00982DBF">
        <w:rPr>
          <w:rStyle w:val="Emphasis"/>
        </w:rPr>
        <w:t xml:space="preserve"> </w:t>
      </w:r>
      <w:r>
        <w:rPr>
          <w:rStyle w:val="Emphasis"/>
        </w:rPr>
        <w:t xml:space="preserve">ONLINE-BASED </w:t>
      </w:r>
    </w:p>
    <w:p w14:paraId="35A6561D" w14:textId="77777777" w:rsidR="00F74061" w:rsidRPr="00565B06" w:rsidRDefault="00F74061" w:rsidP="00F74061">
      <w:pPr>
        <w:pStyle w:val="Heading3"/>
      </w:pPr>
      <w:r>
        <w:t>ATTENDED IN: 2022</w:t>
      </w:r>
    </w:p>
    <w:p w14:paraId="49426C7A" w14:textId="77777777" w:rsidR="00F74061" w:rsidRDefault="00F74061" w:rsidP="00F74061">
      <w:pPr>
        <w:jc w:val="both"/>
      </w:pPr>
      <w:r>
        <w:t xml:space="preserve">Attended a 7 days bootcamp hosted by </w:t>
      </w:r>
      <w:r w:rsidRPr="00A60B9A">
        <w:rPr>
          <w:b/>
          <w:bCs/>
        </w:rPr>
        <w:t>“</w:t>
      </w:r>
      <w:r>
        <w:rPr>
          <w:b/>
          <w:bCs/>
        </w:rPr>
        <w:t>Google Developer Club</w:t>
      </w:r>
      <w:r w:rsidRPr="00A60B9A">
        <w:rPr>
          <w:b/>
          <w:bCs/>
        </w:rPr>
        <w:t>”</w:t>
      </w:r>
      <w:r>
        <w:rPr>
          <w:b/>
          <w:bCs/>
        </w:rPr>
        <w:t xml:space="preserve">. </w:t>
      </w:r>
      <w:r w:rsidRPr="00C616AA">
        <w:t xml:space="preserve">At its completion I </w:t>
      </w:r>
      <w:r>
        <w:t>was awarded</w:t>
      </w:r>
      <w:r w:rsidRPr="00C616AA">
        <w:t xml:space="preserve"> </w:t>
      </w:r>
      <w:r>
        <w:t>with an e-</w:t>
      </w:r>
      <w:r w:rsidRPr="00C616AA">
        <w:t>certificate.</w:t>
      </w:r>
    </w:p>
    <w:p w14:paraId="14486B46" w14:textId="77777777" w:rsidR="00F74061" w:rsidRPr="00565B06" w:rsidRDefault="00F74061" w:rsidP="00F74061">
      <w:pPr>
        <w:pStyle w:val="Heading2"/>
      </w:pPr>
      <w:r>
        <w:t>REAL ESTATE PRICE PREDICTION</w:t>
      </w:r>
      <w:r w:rsidRPr="00565B06">
        <w:t xml:space="preserve"> |</w:t>
      </w:r>
      <w:r w:rsidRPr="00982DBF">
        <w:rPr>
          <w:rStyle w:val="Emphasis"/>
        </w:rPr>
        <w:t xml:space="preserve"> </w:t>
      </w:r>
      <w:r>
        <w:rPr>
          <w:rStyle w:val="Emphasis"/>
        </w:rPr>
        <w:t xml:space="preserve">ONLINE-BASED </w:t>
      </w:r>
    </w:p>
    <w:p w14:paraId="394825EF" w14:textId="77777777" w:rsidR="00F74061" w:rsidRPr="00565B06" w:rsidRDefault="00F74061" w:rsidP="00F74061">
      <w:pPr>
        <w:pStyle w:val="Heading3"/>
      </w:pPr>
      <w:r>
        <w:t>ATTENDED IN: 2022</w:t>
      </w:r>
    </w:p>
    <w:p w14:paraId="1FE422EF" w14:textId="77777777" w:rsidR="00F74061" w:rsidRDefault="00F74061" w:rsidP="00F74061">
      <w:pPr>
        <w:jc w:val="both"/>
      </w:pPr>
      <w:r>
        <w:t xml:space="preserve">Attended a 7 days bootcamp hosted by </w:t>
      </w:r>
      <w:r w:rsidRPr="00A60B9A">
        <w:rPr>
          <w:b/>
          <w:bCs/>
        </w:rPr>
        <w:t>“</w:t>
      </w:r>
      <w:r>
        <w:rPr>
          <w:b/>
          <w:bCs/>
        </w:rPr>
        <w:t>Google Developer Club</w:t>
      </w:r>
      <w:r w:rsidRPr="00A60B9A">
        <w:rPr>
          <w:b/>
          <w:bCs/>
        </w:rPr>
        <w:t>”</w:t>
      </w:r>
      <w:r>
        <w:rPr>
          <w:b/>
          <w:bCs/>
        </w:rPr>
        <w:t xml:space="preserve">. </w:t>
      </w:r>
      <w:r w:rsidRPr="00C616AA">
        <w:t xml:space="preserve">At its completion I </w:t>
      </w:r>
      <w:r>
        <w:t>was awarded</w:t>
      </w:r>
      <w:r w:rsidRPr="00C616AA">
        <w:t xml:space="preserve"> </w:t>
      </w:r>
      <w:r>
        <w:t>with an e-</w:t>
      </w:r>
      <w:r w:rsidRPr="00C616AA">
        <w:t>certificate.</w:t>
      </w:r>
    </w:p>
    <w:p w14:paraId="45FC00CF" w14:textId="58043E53" w:rsidR="001E7864" w:rsidRPr="00565B06" w:rsidRDefault="001E7864" w:rsidP="001E7864">
      <w:pPr>
        <w:pStyle w:val="Heading2"/>
      </w:pPr>
      <w:r>
        <w:t>PYHTON &amp; MACHINE LEARNING</w:t>
      </w:r>
      <w:r w:rsidRPr="00565B06">
        <w:t xml:space="preserve"> |</w:t>
      </w:r>
      <w:r w:rsidRPr="00982DBF">
        <w:rPr>
          <w:rStyle w:val="Emphasis"/>
        </w:rPr>
        <w:t xml:space="preserve"> </w:t>
      </w:r>
      <w:r>
        <w:rPr>
          <w:rStyle w:val="Emphasis"/>
        </w:rPr>
        <w:t xml:space="preserve">ONLINE-BASED </w:t>
      </w:r>
    </w:p>
    <w:p w14:paraId="6FB7D479" w14:textId="77777777" w:rsidR="001E7864" w:rsidRPr="00565B06" w:rsidRDefault="001E7864" w:rsidP="001E7864">
      <w:pPr>
        <w:pStyle w:val="Heading3"/>
      </w:pPr>
      <w:r>
        <w:t>ATTENDED IN: 2022</w:t>
      </w:r>
    </w:p>
    <w:p w14:paraId="4E3E4579" w14:textId="35D7CF18" w:rsidR="001E7864" w:rsidRDefault="001E7864" w:rsidP="001E7864">
      <w:pPr>
        <w:jc w:val="both"/>
      </w:pPr>
      <w:r>
        <w:t xml:space="preserve">Attended a 7 days bootcamp hosted by </w:t>
      </w:r>
      <w:r w:rsidRPr="00A60B9A">
        <w:rPr>
          <w:b/>
          <w:bCs/>
        </w:rPr>
        <w:t>“</w:t>
      </w:r>
      <w:r>
        <w:rPr>
          <w:b/>
          <w:bCs/>
        </w:rPr>
        <w:t>Google Developer Club</w:t>
      </w:r>
      <w:r w:rsidRPr="00A60B9A">
        <w:rPr>
          <w:b/>
          <w:bCs/>
        </w:rPr>
        <w:t>”</w:t>
      </w:r>
      <w:r>
        <w:rPr>
          <w:b/>
          <w:bCs/>
        </w:rPr>
        <w:t xml:space="preserve">. </w:t>
      </w:r>
      <w:r w:rsidRPr="00C616AA">
        <w:t xml:space="preserve">At its completion I </w:t>
      </w:r>
      <w:r>
        <w:t>was awarded</w:t>
      </w:r>
      <w:r w:rsidRPr="00C616AA">
        <w:t xml:space="preserve"> </w:t>
      </w:r>
      <w:r>
        <w:t>with an e-</w:t>
      </w:r>
      <w:r w:rsidRPr="00C616AA">
        <w:t>certificate.</w:t>
      </w:r>
    </w:p>
    <w:p w14:paraId="12C2C331" w14:textId="463DDC6E" w:rsidR="00954D8F" w:rsidRPr="00565B06" w:rsidRDefault="00954D8F" w:rsidP="00954D8F">
      <w:pPr>
        <w:pStyle w:val="Heading2"/>
      </w:pPr>
      <w:r>
        <w:t>PYTHON &amp; COMPUTER VISION BOOTCAMP</w:t>
      </w:r>
      <w:r w:rsidRPr="00565B06">
        <w:t xml:space="preserve"> |</w:t>
      </w:r>
      <w:r>
        <w:rPr>
          <w:rStyle w:val="Emphasis"/>
        </w:rPr>
        <w:t>ONLINE-BASED</w:t>
      </w:r>
    </w:p>
    <w:p w14:paraId="54C6F5D5" w14:textId="77777777" w:rsidR="00954D8F" w:rsidRPr="00565B06" w:rsidRDefault="00954D8F" w:rsidP="00954D8F">
      <w:pPr>
        <w:pStyle w:val="Heading3"/>
      </w:pPr>
      <w:r>
        <w:t>ATTENDED IN: 2021</w:t>
      </w:r>
    </w:p>
    <w:p w14:paraId="60616093" w14:textId="6FD1CDB5" w:rsidR="00954D8F" w:rsidRDefault="00954D8F" w:rsidP="00954D8F">
      <w:pPr>
        <w:jc w:val="both"/>
      </w:pPr>
      <w:r>
        <w:t xml:space="preserve">Attended a bootcamp hosted by </w:t>
      </w:r>
      <w:r w:rsidRPr="00A60B9A">
        <w:rPr>
          <w:b/>
          <w:bCs/>
        </w:rPr>
        <w:t>“</w:t>
      </w:r>
      <w:r>
        <w:rPr>
          <w:b/>
          <w:bCs/>
        </w:rPr>
        <w:t>Microsoft Learn Student Ambassador</w:t>
      </w:r>
      <w:r w:rsidRPr="00A60B9A">
        <w:rPr>
          <w:b/>
          <w:bCs/>
        </w:rPr>
        <w:t>”</w:t>
      </w:r>
      <w:r>
        <w:rPr>
          <w:b/>
          <w:bCs/>
        </w:rPr>
        <w:t xml:space="preserve">. </w:t>
      </w:r>
      <w:r w:rsidRPr="00C616AA">
        <w:t xml:space="preserve">At its completion I </w:t>
      </w:r>
      <w:r>
        <w:t>was awarded</w:t>
      </w:r>
      <w:r w:rsidRPr="00C616AA">
        <w:t xml:space="preserve"> </w:t>
      </w:r>
      <w:r>
        <w:t>with an e-</w:t>
      </w:r>
      <w:r w:rsidRPr="00C616AA">
        <w:t>certificate.</w:t>
      </w:r>
    </w:p>
    <w:p w14:paraId="5D21E25F" w14:textId="77486AEE" w:rsidR="00B943DC" w:rsidRPr="00565B06" w:rsidRDefault="00B943DC" w:rsidP="00B943DC">
      <w:pPr>
        <w:pStyle w:val="Heading2"/>
      </w:pPr>
      <w:r>
        <w:t>PYTHON &amp; DEEP LEARNING</w:t>
      </w:r>
      <w:r w:rsidRPr="00565B06">
        <w:t xml:space="preserve"> </w:t>
      </w:r>
      <w:r>
        <w:t>BOOTCAMP</w:t>
      </w:r>
      <w:r w:rsidRPr="00565B06">
        <w:t>|</w:t>
      </w:r>
      <w:r w:rsidR="00982DBF" w:rsidRPr="00982DBF">
        <w:rPr>
          <w:rStyle w:val="Emphasis"/>
        </w:rPr>
        <w:t xml:space="preserve"> </w:t>
      </w:r>
      <w:r w:rsidR="00982DBF">
        <w:rPr>
          <w:rStyle w:val="Emphasis"/>
        </w:rPr>
        <w:t xml:space="preserve">ONLINE-BASED </w:t>
      </w:r>
    </w:p>
    <w:p w14:paraId="77F63824" w14:textId="77777777" w:rsidR="00B943DC" w:rsidRPr="00565B06" w:rsidRDefault="00B943DC" w:rsidP="00B943DC">
      <w:pPr>
        <w:pStyle w:val="Heading3"/>
      </w:pPr>
      <w:r>
        <w:t>ATTENDED IN: 2021</w:t>
      </w:r>
    </w:p>
    <w:p w14:paraId="79982720" w14:textId="3BD4B0EB" w:rsidR="00B943DC" w:rsidRDefault="00B943DC" w:rsidP="00B943DC">
      <w:pPr>
        <w:jc w:val="both"/>
      </w:pPr>
      <w:r>
        <w:t xml:space="preserve">Attended a bootcamp hosted by </w:t>
      </w:r>
      <w:r w:rsidRPr="00A60B9A">
        <w:rPr>
          <w:b/>
          <w:bCs/>
        </w:rPr>
        <w:t>“</w:t>
      </w:r>
      <w:r>
        <w:rPr>
          <w:b/>
          <w:bCs/>
        </w:rPr>
        <w:t>Microsoft Learn Student Ambassador</w:t>
      </w:r>
      <w:r w:rsidRPr="00A60B9A">
        <w:rPr>
          <w:b/>
          <w:bCs/>
        </w:rPr>
        <w:t>”</w:t>
      </w:r>
      <w:r>
        <w:rPr>
          <w:b/>
          <w:bCs/>
        </w:rPr>
        <w:t xml:space="preserve">. </w:t>
      </w:r>
      <w:r w:rsidRPr="00C616AA">
        <w:t xml:space="preserve">At its completion I </w:t>
      </w:r>
      <w:r>
        <w:t>was awarded</w:t>
      </w:r>
      <w:r w:rsidRPr="00C616AA">
        <w:t xml:space="preserve"> </w:t>
      </w:r>
      <w:r>
        <w:t>with an e-</w:t>
      </w:r>
      <w:r w:rsidRPr="00C616AA">
        <w:t>certificate.</w:t>
      </w:r>
    </w:p>
    <w:p w14:paraId="6A1A1DFE" w14:textId="77777777" w:rsidR="001E7864" w:rsidRPr="00565B06" w:rsidRDefault="001E7864" w:rsidP="001E7864">
      <w:pPr>
        <w:pStyle w:val="Heading2"/>
      </w:pPr>
      <w:r>
        <w:t>PYHTON &amp; MACHINE LEARNING</w:t>
      </w:r>
      <w:r w:rsidRPr="00565B06">
        <w:t xml:space="preserve"> |</w:t>
      </w:r>
      <w:r w:rsidRPr="00982DBF">
        <w:rPr>
          <w:rStyle w:val="Emphasis"/>
        </w:rPr>
        <w:t xml:space="preserve"> </w:t>
      </w:r>
      <w:r>
        <w:rPr>
          <w:rStyle w:val="Emphasis"/>
        </w:rPr>
        <w:t xml:space="preserve">ONLINE-BASED </w:t>
      </w:r>
    </w:p>
    <w:p w14:paraId="06FD87F2" w14:textId="77777777" w:rsidR="001E7864" w:rsidRPr="00565B06" w:rsidRDefault="001E7864" w:rsidP="001E7864">
      <w:pPr>
        <w:pStyle w:val="Heading3"/>
      </w:pPr>
      <w:r>
        <w:t>ATTENDED IN: 2022</w:t>
      </w:r>
    </w:p>
    <w:p w14:paraId="4F361D98" w14:textId="37669610" w:rsidR="001E7864" w:rsidRDefault="001E7864" w:rsidP="001E7864">
      <w:pPr>
        <w:jc w:val="both"/>
      </w:pPr>
      <w:r>
        <w:t xml:space="preserve">Attended a 7 days bootcamp hosted by </w:t>
      </w:r>
      <w:r w:rsidRPr="00A60B9A">
        <w:rPr>
          <w:b/>
          <w:bCs/>
        </w:rPr>
        <w:t>“</w:t>
      </w:r>
      <w:proofErr w:type="spellStart"/>
      <w:r>
        <w:rPr>
          <w:b/>
          <w:bCs/>
        </w:rPr>
        <w:t>Mircrosoft</w:t>
      </w:r>
      <w:proofErr w:type="spellEnd"/>
      <w:r>
        <w:rPr>
          <w:b/>
          <w:bCs/>
        </w:rPr>
        <w:t xml:space="preserve"> Learn Student </w:t>
      </w:r>
      <w:proofErr w:type="spellStart"/>
      <w:r>
        <w:rPr>
          <w:b/>
          <w:bCs/>
        </w:rPr>
        <w:t>Ambassdor</w:t>
      </w:r>
      <w:proofErr w:type="spellEnd"/>
      <w:r w:rsidRPr="00A60B9A">
        <w:rPr>
          <w:b/>
          <w:bCs/>
        </w:rPr>
        <w:t>”</w:t>
      </w:r>
      <w:r>
        <w:rPr>
          <w:b/>
          <w:bCs/>
        </w:rPr>
        <w:t xml:space="preserve">. </w:t>
      </w:r>
      <w:r w:rsidRPr="00C616AA">
        <w:t xml:space="preserve">At its completion I </w:t>
      </w:r>
      <w:r>
        <w:t>was awarded</w:t>
      </w:r>
      <w:r w:rsidRPr="00C616AA">
        <w:t xml:space="preserve"> </w:t>
      </w:r>
      <w:r>
        <w:t>with an e-</w:t>
      </w:r>
      <w:r w:rsidRPr="00C616AA">
        <w:t>certificate.</w:t>
      </w:r>
    </w:p>
    <w:p w14:paraId="1E40EAE5" w14:textId="0617842B" w:rsidR="005B29A1" w:rsidRPr="00565B06" w:rsidRDefault="009A1A5F" w:rsidP="005B29A1">
      <w:pPr>
        <w:pStyle w:val="Heading2"/>
      </w:pPr>
      <w:r>
        <w:t>CERTIFICATE IN ORCALE (ERP)</w:t>
      </w:r>
      <w:r w:rsidR="005B29A1" w:rsidRPr="00565B06">
        <w:t xml:space="preserve"> |</w:t>
      </w:r>
      <w:r w:rsidR="005B29A1" w:rsidRPr="00982DBF">
        <w:rPr>
          <w:rStyle w:val="Emphasis"/>
        </w:rPr>
        <w:t xml:space="preserve"> </w:t>
      </w:r>
      <w:r>
        <w:rPr>
          <w:rStyle w:val="Emphasis"/>
        </w:rPr>
        <w:t>IMCS, UNIVERSITY OF SINDH JAMSHORO</w:t>
      </w:r>
    </w:p>
    <w:p w14:paraId="3B801641" w14:textId="37FDF70F" w:rsidR="005B29A1" w:rsidRPr="00565B06" w:rsidRDefault="005B29A1" w:rsidP="005B29A1">
      <w:pPr>
        <w:pStyle w:val="Heading3"/>
      </w:pPr>
      <w:r>
        <w:t>ATTENDED IN: 202</w:t>
      </w:r>
      <w:r w:rsidR="009A1A5F">
        <w:t>1</w:t>
      </w:r>
    </w:p>
    <w:p w14:paraId="1914FB0C" w14:textId="5CFFA196" w:rsidR="001E7864" w:rsidRPr="00FF3E4D" w:rsidRDefault="005B29A1" w:rsidP="00FF3E4D">
      <w:pPr>
        <w:jc w:val="both"/>
      </w:pPr>
      <w:r>
        <w:t xml:space="preserve">Attended a </w:t>
      </w:r>
      <w:r w:rsidR="009A1A5F">
        <w:t>6-months course</w:t>
      </w:r>
      <w:r>
        <w:t xml:space="preserve"> </w:t>
      </w:r>
      <w:r w:rsidR="009A1A5F">
        <w:t>provided</w:t>
      </w:r>
      <w:r>
        <w:t xml:space="preserve"> by </w:t>
      </w:r>
      <w:r w:rsidRPr="00A60B9A">
        <w:rPr>
          <w:b/>
          <w:bCs/>
        </w:rPr>
        <w:t>“</w:t>
      </w:r>
      <w:r w:rsidR="009A1A5F">
        <w:rPr>
          <w:b/>
          <w:bCs/>
        </w:rPr>
        <w:t>NAVTTC PRIME MINISTER’S HUNARMAND PAKISTAN PROGRAM</w:t>
      </w:r>
      <w:r w:rsidRPr="00A60B9A">
        <w:rPr>
          <w:b/>
          <w:bCs/>
        </w:rPr>
        <w:t>”</w:t>
      </w:r>
      <w:r>
        <w:rPr>
          <w:b/>
          <w:bCs/>
        </w:rPr>
        <w:t xml:space="preserve">. </w:t>
      </w:r>
      <w:r w:rsidRPr="00C616AA">
        <w:t xml:space="preserve">At its completion I </w:t>
      </w:r>
      <w:r>
        <w:t>was awarded</w:t>
      </w:r>
      <w:r w:rsidRPr="00C616AA">
        <w:t xml:space="preserve"> </w:t>
      </w:r>
      <w:r>
        <w:t>with a</w:t>
      </w:r>
      <w:r w:rsidR="009A1A5F">
        <w:t xml:space="preserve"> </w:t>
      </w:r>
      <w:r w:rsidRPr="00C616AA">
        <w:t>certificate.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4E17B2" w:rsidRPr="00565B06" w14:paraId="79D22516" w14:textId="77777777" w:rsidTr="003F4A16">
        <w:tc>
          <w:tcPr>
            <w:tcW w:w="720" w:type="dxa"/>
            <w:tcMar>
              <w:right w:w="216" w:type="dxa"/>
            </w:tcMar>
            <w:vAlign w:val="bottom"/>
          </w:tcPr>
          <w:p w14:paraId="4B012E25" w14:textId="77777777" w:rsidR="004E17B2" w:rsidRPr="00565B06" w:rsidRDefault="004E17B2" w:rsidP="003F4A16">
            <w:pPr>
              <w:pStyle w:val="Icons"/>
            </w:pPr>
            <w:r w:rsidRPr="00565B06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3F407DA6" wp14:editId="2821138F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9FF939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jKNiEAAHT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249YyjYhAAB0zQAADgAA&#10;AAAAAAAAAAAAAAAuAgAAZHJzL2Uyb0RvYy54bWxQSwECLQAUAAYACAAAACEAGGrsh9kAAAADAQAA&#10;DwAAAAAAAAAAAAAAAACQIwAAZHJzL2Rvd25yZXYueG1sUEsFBgAAAAAEAAQA8wAAAJY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7541298" w14:textId="77777777" w:rsidR="004E17B2" w:rsidRDefault="004E17B2" w:rsidP="003F4A16">
            <w:pPr>
              <w:pStyle w:val="Heading1"/>
              <w:outlineLvl w:val="0"/>
            </w:pPr>
          </w:p>
          <w:p w14:paraId="3F59F9D5" w14:textId="77777777" w:rsidR="004E17B2" w:rsidRPr="00565B06" w:rsidRDefault="00000000" w:rsidP="003F4A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BA40BE09EF1040F7A078875DD80CC733"/>
                </w:placeholder>
                <w:temporary/>
                <w:showingPlcHdr/>
                <w15:appearance w15:val="hidden"/>
              </w:sdtPr>
              <w:sdtContent>
                <w:r w:rsidR="004E17B2" w:rsidRPr="00565B06">
                  <w:t>Skills</w:t>
                </w:r>
              </w:sdtContent>
            </w:sdt>
          </w:p>
        </w:tc>
      </w:tr>
    </w:tbl>
    <w:p w14:paraId="0DE5AC7D" w14:textId="77777777" w:rsidR="004E17B2" w:rsidRDefault="004E17B2" w:rsidP="004E17B2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b/>
          <w:bCs/>
        </w:rPr>
        <w:sectPr w:rsidR="004E17B2" w:rsidSect="00FE18B2">
          <w:footerReference w:type="default" r:id="rId13"/>
          <w:headerReference w:type="first" r:id="rId14"/>
          <w:pgSz w:w="12240" w:h="15840" w:code="1"/>
          <w:pgMar w:top="720" w:right="1440" w:bottom="1080" w:left="2160" w:header="432" w:footer="648" w:gutter="0"/>
          <w:cols w:space="720"/>
          <w:titlePg/>
          <w:docGrid w:linePitch="360"/>
        </w:sectPr>
      </w:pPr>
    </w:p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2380"/>
        <w:gridCol w:w="1580"/>
      </w:tblGrid>
      <w:tr w:rsidR="004E17B2" w:rsidRPr="00565B06" w14:paraId="20F6FE15" w14:textId="77777777" w:rsidTr="003F4A16">
        <w:tc>
          <w:tcPr>
            <w:tcW w:w="4320" w:type="dxa"/>
          </w:tcPr>
          <w:p w14:paraId="3F16F5AD" w14:textId="77777777" w:rsidR="004E17B2" w:rsidRPr="003C3D23" w:rsidRDefault="004E17B2" w:rsidP="003F4A16">
            <w:pPr>
              <w:pStyle w:val="ListBullet"/>
              <w:numPr>
                <w:ilvl w:val="0"/>
                <w:numId w:val="0"/>
              </w:numPr>
              <w:spacing w:after="80"/>
              <w:rPr>
                <w:rFonts w:asciiTheme="majorHAnsi" w:hAnsiTheme="majorHAnsi" w:cstheme="majorHAnsi"/>
                <w:b/>
                <w:bCs/>
              </w:rPr>
            </w:pPr>
            <w:r w:rsidRPr="003C3D23">
              <w:rPr>
                <w:rFonts w:asciiTheme="majorHAnsi" w:hAnsiTheme="majorHAnsi" w:cstheme="majorHAnsi"/>
                <w:b/>
                <w:bCs/>
              </w:rPr>
              <w:t>TECHNICAL: -</w:t>
            </w:r>
          </w:p>
          <w:p w14:paraId="6EDBC583" w14:textId="77777777" w:rsidR="004E17B2" w:rsidRDefault="004E17B2" w:rsidP="003F4A16">
            <w:pPr>
              <w:pStyle w:val="ListBullet"/>
              <w:spacing w:after="80"/>
            </w:pPr>
            <w:r>
              <w:t>Proficiency in MS Office</w:t>
            </w:r>
          </w:p>
          <w:p w14:paraId="0035205D" w14:textId="77777777" w:rsidR="004E17B2" w:rsidRDefault="004E17B2" w:rsidP="003F4A16">
            <w:pPr>
              <w:pStyle w:val="ListBullet"/>
              <w:spacing w:after="80"/>
            </w:pPr>
            <w:r>
              <w:t>Proficiency in Python Programming</w:t>
            </w:r>
          </w:p>
          <w:p w14:paraId="1127474F" w14:textId="77777777" w:rsidR="004E17B2" w:rsidRDefault="004E17B2" w:rsidP="003F4A16">
            <w:pPr>
              <w:pStyle w:val="ListBullet"/>
              <w:spacing w:after="80"/>
            </w:pPr>
            <w:r>
              <w:t>Data Science</w:t>
            </w:r>
          </w:p>
          <w:p w14:paraId="2AE76C08" w14:textId="77777777" w:rsidR="004E17B2" w:rsidRPr="00565B06" w:rsidRDefault="004E17B2" w:rsidP="003F4A16">
            <w:pPr>
              <w:pStyle w:val="ListBullet"/>
              <w:spacing w:after="80"/>
            </w:pPr>
            <w:r>
              <w:t>Machine/Deep Learning</w:t>
            </w:r>
          </w:p>
        </w:tc>
        <w:tc>
          <w:tcPr>
            <w:tcW w:w="4320" w:type="dxa"/>
            <w:tcMar>
              <w:left w:w="576" w:type="dxa"/>
            </w:tcMar>
          </w:tcPr>
          <w:p w14:paraId="0B2837F2" w14:textId="77777777" w:rsidR="004E17B2" w:rsidRPr="00565B06" w:rsidRDefault="004E17B2" w:rsidP="003F4A16">
            <w:pPr>
              <w:pStyle w:val="ListBullet"/>
              <w:numPr>
                <w:ilvl w:val="0"/>
                <w:numId w:val="0"/>
              </w:numPr>
              <w:spacing w:after="80"/>
            </w:pPr>
          </w:p>
        </w:tc>
      </w:tr>
    </w:tbl>
    <w:p w14:paraId="3E7E23D3" w14:textId="77777777" w:rsidR="004E17B2" w:rsidRPr="003C3D23" w:rsidRDefault="004E17B2" w:rsidP="004E17B2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b/>
          <w:bCs/>
        </w:rPr>
      </w:pPr>
      <w:r w:rsidRPr="003C3D23">
        <w:rPr>
          <w:rFonts w:asciiTheme="majorHAnsi" w:hAnsiTheme="majorHAnsi" w:cstheme="majorHAnsi"/>
          <w:b/>
          <w:bCs/>
        </w:rPr>
        <w:t>SOFT: -</w:t>
      </w:r>
    </w:p>
    <w:p w14:paraId="08313856" w14:textId="77777777" w:rsidR="004E17B2" w:rsidRPr="00565B06" w:rsidRDefault="004E17B2" w:rsidP="004E17B2">
      <w:pPr>
        <w:pStyle w:val="ListBullet"/>
      </w:pPr>
      <w:r>
        <w:t>Verbal and written communication</w:t>
      </w:r>
    </w:p>
    <w:p w14:paraId="634AF72F" w14:textId="77777777" w:rsidR="004E17B2" w:rsidRPr="00565B06" w:rsidRDefault="004E17B2" w:rsidP="004E17B2">
      <w:pPr>
        <w:pStyle w:val="ListBullet"/>
      </w:pPr>
      <w:r>
        <w:t xml:space="preserve">Critical thinking </w:t>
      </w:r>
    </w:p>
    <w:p w14:paraId="4DF9ABE7" w14:textId="77777777" w:rsidR="004E17B2" w:rsidRDefault="004E17B2" w:rsidP="004E17B2">
      <w:pPr>
        <w:pStyle w:val="ListBullet"/>
      </w:pPr>
      <w:r>
        <w:t>Adaptable</w:t>
      </w:r>
    </w:p>
    <w:p w14:paraId="7E4490FC" w14:textId="77777777" w:rsidR="004E17B2" w:rsidRDefault="004E17B2" w:rsidP="004E17B2">
      <w:pPr>
        <w:pStyle w:val="ListBullet"/>
      </w:pPr>
      <w:r>
        <w:t>Punctual</w:t>
      </w:r>
    </w:p>
    <w:p w14:paraId="277B0C1C" w14:textId="77777777" w:rsidR="004E17B2" w:rsidRDefault="004E17B2" w:rsidP="004E17B2">
      <w:pPr>
        <w:pStyle w:val="ListBullet"/>
      </w:pPr>
      <w:r>
        <w:t>Leadership</w:t>
      </w:r>
    </w:p>
    <w:p w14:paraId="368C4BB0" w14:textId="77777777" w:rsidR="004E17B2" w:rsidRPr="00565B06" w:rsidRDefault="004E17B2" w:rsidP="004E17B2">
      <w:pPr>
        <w:pStyle w:val="ListBullet"/>
      </w:pPr>
      <w:r>
        <w:t>Analysis</w:t>
      </w:r>
    </w:p>
    <w:p w14:paraId="362E410A" w14:textId="77777777" w:rsidR="008D5F0A" w:rsidRDefault="008D5F0A" w:rsidP="00FA76E1">
      <w:pPr>
        <w:pStyle w:val="Icons"/>
      </w:pPr>
    </w:p>
    <w:p w14:paraId="63F303F0" w14:textId="63BBC981" w:rsidR="004E17B2" w:rsidRDefault="004E17B2" w:rsidP="00FA76E1">
      <w:pPr>
        <w:pStyle w:val="Icons"/>
        <w:sectPr w:rsidR="004E17B2" w:rsidSect="008D5F0A">
          <w:footerReference w:type="default" r:id="rId15"/>
          <w:headerReference w:type="first" r:id="rId16"/>
          <w:type w:val="continuous"/>
          <w:pgSz w:w="12240" w:h="15840" w:code="1"/>
          <w:pgMar w:top="720" w:right="1440" w:bottom="1080" w:left="2160" w:header="432" w:footer="648" w:gutter="0"/>
          <w:cols w:num="2" w:space="720"/>
          <w:titlePg/>
          <w:docGrid w:linePitch="360"/>
        </w:sect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354237" w:rsidRPr="00565B06" w14:paraId="7BA73867" w14:textId="77777777" w:rsidTr="00383746">
        <w:tc>
          <w:tcPr>
            <w:tcW w:w="725" w:type="dxa"/>
            <w:tcMar>
              <w:right w:w="216" w:type="dxa"/>
            </w:tcMar>
            <w:vAlign w:val="bottom"/>
          </w:tcPr>
          <w:p w14:paraId="3FBDAA7A" w14:textId="77777777" w:rsidR="00354237" w:rsidRPr="00565B06" w:rsidRDefault="00354237" w:rsidP="00FA76E1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FE2AFDE" wp14:editId="1681C785">
                      <wp:extent cx="274320" cy="274320"/>
                      <wp:effectExtent l="0" t="0" r="0" b="0"/>
                      <wp:docPr id="5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5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035B7E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tI1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bAq/X/IPkMs7AAAA//8DAFBLAQItABQABgAIAAAAIQDb4fbL7gAAAIUBAAATAAAAAAAAAAAA&#10;AAAAAAAAAABbQ29udGVudF9UeXBlc10ueG1sUEsBAi0AFAAGAAgAAAAhAFr0LFu/AAAAFQEAAAsA&#10;AAAAAAAAAAAAAAAAHwEAAF9yZWxzLy5yZWxzUEsBAi0AFAAGAAgAAAAhAKBG0jX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6A41DC24" w14:textId="136DD51D" w:rsidR="00AF6D0D" w:rsidRPr="00565B06" w:rsidRDefault="00464638" w:rsidP="00FA76E1">
            <w:pPr>
              <w:pStyle w:val="Heading1"/>
              <w:outlineLvl w:val="0"/>
            </w:pPr>
            <w:r>
              <w:t>ACADEMIC COURSES</w:t>
            </w:r>
          </w:p>
        </w:tc>
      </w:tr>
    </w:tbl>
    <w:p w14:paraId="77956C69" w14:textId="6966C183" w:rsidR="00AF6D0D" w:rsidRPr="00565B06" w:rsidRDefault="00C940BA" w:rsidP="00AF6D0D">
      <w:pPr>
        <w:pStyle w:val="ListBullet"/>
      </w:pPr>
      <w:r>
        <w:t>Object Oriented Programming</w:t>
      </w:r>
    </w:p>
    <w:p w14:paraId="3A6CDECC" w14:textId="0DAB469A" w:rsidR="00AF6D0D" w:rsidRDefault="00C940BA" w:rsidP="00AF6D0D">
      <w:pPr>
        <w:pStyle w:val="ListBullet"/>
      </w:pPr>
      <w:r>
        <w:t>Database Management Systems</w:t>
      </w:r>
    </w:p>
    <w:p w14:paraId="7DAC0C40" w14:textId="0001511A" w:rsidR="00AF6D0D" w:rsidRDefault="00C940BA" w:rsidP="00AF6D0D">
      <w:pPr>
        <w:pStyle w:val="ListBullet"/>
      </w:pPr>
      <w:r>
        <w:t>Data Structure &amp; Algorithmic Analysis</w:t>
      </w:r>
    </w:p>
    <w:p w14:paraId="4C5EF2C7" w14:textId="1F77B8B2" w:rsidR="00AF6D0D" w:rsidRDefault="00C940BA" w:rsidP="00AF6D0D">
      <w:pPr>
        <w:pStyle w:val="ListBullet"/>
      </w:pPr>
      <w:r>
        <w:t>Technical Report Writing</w:t>
      </w:r>
    </w:p>
    <w:p w14:paraId="6AED3B22" w14:textId="2D757E25" w:rsidR="004E17B2" w:rsidRDefault="00C940BA" w:rsidP="002E7CBA">
      <w:pPr>
        <w:pStyle w:val="ListBullet"/>
      </w:pPr>
      <w:r>
        <w:t>Engineering Economics &amp; Management</w:t>
      </w:r>
    </w:p>
    <w:p w14:paraId="0F752EE1" w14:textId="77777777" w:rsidR="002E7CBA" w:rsidRDefault="002E7CBA" w:rsidP="002E7CBA">
      <w:pPr>
        <w:pStyle w:val="ListBullet"/>
        <w:numPr>
          <w:ilvl w:val="0"/>
          <w:numId w:val="0"/>
        </w:numPr>
        <w:ind w:left="360"/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4E17B2" w:rsidRPr="00565B06" w14:paraId="22FA96F7" w14:textId="77777777" w:rsidTr="003F4A16">
        <w:tc>
          <w:tcPr>
            <w:tcW w:w="725" w:type="dxa"/>
            <w:tcMar>
              <w:right w:w="216" w:type="dxa"/>
            </w:tcMar>
            <w:vAlign w:val="bottom"/>
          </w:tcPr>
          <w:p w14:paraId="2A027CB1" w14:textId="77777777" w:rsidR="004E17B2" w:rsidRPr="00565B06" w:rsidRDefault="004E17B2" w:rsidP="003F4A16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6520253" wp14:editId="232FFDED">
                      <wp:extent cx="274320" cy="274320"/>
                      <wp:effectExtent l="0" t="0" r="0" b="0"/>
                      <wp:docPr id="38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9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0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9BFD50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3C765729" w14:textId="116FA18C" w:rsidR="004E17B2" w:rsidRPr="00565B06" w:rsidRDefault="004E17B2" w:rsidP="003F4A16">
            <w:pPr>
              <w:pStyle w:val="Heading1"/>
              <w:outlineLvl w:val="0"/>
            </w:pPr>
            <w:r>
              <w:t>Projects</w:t>
            </w:r>
          </w:p>
        </w:tc>
      </w:tr>
    </w:tbl>
    <w:p w14:paraId="26D3808E" w14:textId="7C7E8969" w:rsidR="00464638" w:rsidRPr="00942199" w:rsidRDefault="00942199" w:rsidP="00115CE7">
      <w:pPr>
        <w:pStyle w:val="ListBullet"/>
        <w:rPr>
          <w:b/>
          <w:bCs/>
        </w:rPr>
      </w:pPr>
      <w:r>
        <w:rPr>
          <w:b/>
          <w:bCs/>
        </w:rPr>
        <w:t>Data Science</w:t>
      </w:r>
      <w:r w:rsidR="004E17B2">
        <w:rPr>
          <w:b/>
          <w:bCs/>
        </w:rPr>
        <w:t>:</w:t>
      </w:r>
    </w:p>
    <w:p w14:paraId="2A424939" w14:textId="77777777" w:rsidR="002E7CBA" w:rsidRDefault="00942199" w:rsidP="002E7CBA">
      <w:pPr>
        <w:pStyle w:val="Icons"/>
        <w:numPr>
          <w:ilvl w:val="0"/>
          <w:numId w:val="21"/>
        </w:numPr>
        <w:jc w:val="left"/>
      </w:pPr>
      <w:r>
        <w:t>I have worked on different datasets which includes</w:t>
      </w:r>
      <w:r w:rsidR="002E7CBA">
        <w:t>:</w:t>
      </w:r>
    </w:p>
    <w:p w14:paraId="4B38D7B2" w14:textId="77777777" w:rsidR="002E7CBA" w:rsidRDefault="00942199" w:rsidP="002E7CBA">
      <w:pPr>
        <w:pStyle w:val="Icons"/>
        <w:numPr>
          <w:ilvl w:val="0"/>
          <w:numId w:val="22"/>
        </w:numPr>
        <w:jc w:val="left"/>
      </w:pPr>
      <w:r>
        <w:t>Time Series data analysis over flights data</w:t>
      </w:r>
    </w:p>
    <w:p w14:paraId="300E2620" w14:textId="77777777" w:rsidR="002E7CBA" w:rsidRDefault="002E7CBA" w:rsidP="002E7CBA">
      <w:pPr>
        <w:pStyle w:val="Icons"/>
        <w:numPr>
          <w:ilvl w:val="0"/>
          <w:numId w:val="22"/>
        </w:numPr>
        <w:jc w:val="left"/>
      </w:pPr>
      <w:r>
        <w:t>Time Series data analysis</w:t>
      </w:r>
      <w:r w:rsidR="00942199">
        <w:t xml:space="preserve"> o</w:t>
      </w:r>
      <w:r>
        <w:t>ver</w:t>
      </w:r>
      <w:r w:rsidR="00942199">
        <w:t xml:space="preserve"> weather data </w:t>
      </w:r>
    </w:p>
    <w:p w14:paraId="5E1F4787" w14:textId="77777777" w:rsidR="002E7CBA" w:rsidRDefault="00942199" w:rsidP="002E7CBA">
      <w:pPr>
        <w:pStyle w:val="Icons"/>
        <w:numPr>
          <w:ilvl w:val="0"/>
          <w:numId w:val="22"/>
        </w:numPr>
        <w:jc w:val="left"/>
      </w:pPr>
      <w:r>
        <w:t xml:space="preserve">Quick draw images dataset </w:t>
      </w:r>
    </w:p>
    <w:p w14:paraId="430679E9" w14:textId="77777777" w:rsidR="002E7CBA" w:rsidRDefault="00942199" w:rsidP="002E7CBA">
      <w:pPr>
        <w:pStyle w:val="Icons"/>
        <w:numPr>
          <w:ilvl w:val="0"/>
          <w:numId w:val="22"/>
        </w:numPr>
        <w:jc w:val="left"/>
      </w:pPr>
      <w:r>
        <w:t>X-ray dataset</w:t>
      </w:r>
    </w:p>
    <w:p w14:paraId="1D10914D" w14:textId="77777777" w:rsidR="002E7CBA" w:rsidRDefault="002E7CBA" w:rsidP="002E7CBA">
      <w:pPr>
        <w:pStyle w:val="Icons"/>
        <w:numPr>
          <w:ilvl w:val="0"/>
          <w:numId w:val="22"/>
        </w:numPr>
        <w:jc w:val="left"/>
      </w:pPr>
      <w:r>
        <w:t xml:space="preserve">FAO datasets </w:t>
      </w:r>
    </w:p>
    <w:p w14:paraId="5F76DD17" w14:textId="77777777" w:rsidR="002E7CBA" w:rsidRDefault="002E7CBA" w:rsidP="002E7CBA">
      <w:pPr>
        <w:pStyle w:val="Icons"/>
        <w:numPr>
          <w:ilvl w:val="0"/>
          <w:numId w:val="22"/>
        </w:numPr>
        <w:jc w:val="left"/>
      </w:pPr>
      <w:r>
        <w:t>HPZ dataset competition</w:t>
      </w:r>
    </w:p>
    <w:p w14:paraId="7AB86A1C" w14:textId="39AA298B" w:rsidR="002E7CBA" w:rsidRDefault="00942199" w:rsidP="002E7CBA">
      <w:pPr>
        <w:pStyle w:val="ListBullet"/>
        <w:rPr>
          <w:b/>
          <w:bCs/>
        </w:rPr>
      </w:pPr>
      <w:r>
        <w:t xml:space="preserve"> </w:t>
      </w:r>
      <w:r w:rsidR="002E7CBA">
        <w:rPr>
          <w:b/>
          <w:bCs/>
        </w:rPr>
        <w:t>Data Science Dashboard:</w:t>
      </w:r>
    </w:p>
    <w:p w14:paraId="50088014" w14:textId="3940D4A3" w:rsidR="002E7CBA" w:rsidRDefault="002E7CBA" w:rsidP="002E7CBA">
      <w:pPr>
        <w:pStyle w:val="ListBullet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Power BI:</w:t>
      </w:r>
    </w:p>
    <w:p w14:paraId="2670ED0D" w14:textId="1683A885" w:rsidR="002E7CBA" w:rsidRPr="002E7CBA" w:rsidRDefault="002E7CBA" w:rsidP="002E7CBA">
      <w:pPr>
        <w:pStyle w:val="ListBullet"/>
        <w:numPr>
          <w:ilvl w:val="0"/>
          <w:numId w:val="23"/>
        </w:numPr>
      </w:pPr>
      <w:r w:rsidRPr="002E7CBA">
        <w:t>Sales Prediction</w:t>
      </w:r>
    </w:p>
    <w:p w14:paraId="142226B0" w14:textId="480892EC" w:rsidR="002E7CBA" w:rsidRDefault="002E7CBA" w:rsidP="002E7CBA">
      <w:pPr>
        <w:pStyle w:val="ListBullet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Tableau:</w:t>
      </w:r>
    </w:p>
    <w:p w14:paraId="0BF94792" w14:textId="6E94A3A3" w:rsidR="002E7CBA" w:rsidRPr="002E7CBA" w:rsidRDefault="002E7CBA" w:rsidP="002E7CBA">
      <w:pPr>
        <w:pStyle w:val="ListBullet"/>
        <w:numPr>
          <w:ilvl w:val="0"/>
          <w:numId w:val="23"/>
        </w:numPr>
      </w:pPr>
      <w:r w:rsidRPr="002E7CBA">
        <w:t>E-commerce data prediction</w:t>
      </w:r>
    </w:p>
    <w:p w14:paraId="5756A457" w14:textId="6386760C" w:rsidR="002E7CBA" w:rsidRPr="002E7CBA" w:rsidRDefault="002E7CBA" w:rsidP="002E7CBA">
      <w:pPr>
        <w:pStyle w:val="ListBullet"/>
        <w:numPr>
          <w:ilvl w:val="0"/>
          <w:numId w:val="23"/>
        </w:numPr>
      </w:pPr>
      <w:r w:rsidRPr="002E7CBA">
        <w:t>Sales Prediction</w:t>
      </w:r>
    </w:p>
    <w:p w14:paraId="71F8E397" w14:textId="0FCBAA1D" w:rsidR="004E17B2" w:rsidRDefault="004E17B2" w:rsidP="002E7CBA">
      <w:pPr>
        <w:pStyle w:val="Icons"/>
        <w:jc w:val="left"/>
        <w:sectPr w:rsidR="004E17B2" w:rsidSect="00115CE7">
          <w:type w:val="continuous"/>
          <w:pgSz w:w="12240" w:h="15840" w:code="1"/>
          <w:pgMar w:top="720" w:right="1440" w:bottom="1080" w:left="2160" w:header="432" w:footer="648" w:gutter="0"/>
          <w:cols w:space="720"/>
          <w:titlePg/>
          <w:docGrid w:linePitch="360"/>
        </w:sect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945363" w:rsidRPr="00565B06" w14:paraId="2F75985E" w14:textId="77777777" w:rsidTr="00FA76E1">
        <w:tc>
          <w:tcPr>
            <w:tcW w:w="720" w:type="dxa"/>
            <w:tcMar>
              <w:right w:w="216" w:type="dxa"/>
            </w:tcMar>
            <w:vAlign w:val="bottom"/>
          </w:tcPr>
          <w:p w14:paraId="339F0240" w14:textId="77777777" w:rsidR="00945363" w:rsidRPr="00565B06" w:rsidRDefault="00945363" w:rsidP="00FA76E1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A9AB937" wp14:editId="6CC01D50">
                      <wp:extent cx="274320" cy="274320"/>
                      <wp:effectExtent l="0" t="0" r="0" b="0"/>
                      <wp:docPr id="59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60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1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2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3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4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65BB6D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CKAMyEAAHT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6261EB9" w14:textId="33BCA059" w:rsidR="00945363" w:rsidRPr="00565B06" w:rsidRDefault="00945363" w:rsidP="00FA76E1">
            <w:pPr>
              <w:pStyle w:val="Heading1"/>
              <w:outlineLvl w:val="0"/>
            </w:pPr>
            <w:r>
              <w:t>Languages</w:t>
            </w:r>
          </w:p>
        </w:tc>
      </w:tr>
    </w:tbl>
    <w:tbl>
      <w:tblPr>
        <w:tblStyle w:val="TableGridLight"/>
        <w:tblW w:w="2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</w:tblGrid>
      <w:tr w:rsidR="00945363" w:rsidRPr="00565B06" w14:paraId="12F98CC9" w14:textId="77777777" w:rsidTr="00945363">
        <w:tc>
          <w:tcPr>
            <w:tcW w:w="4320" w:type="dxa"/>
          </w:tcPr>
          <w:p w14:paraId="71A3017B" w14:textId="05419FB0" w:rsidR="00115CE7" w:rsidRDefault="00115CE7" w:rsidP="00115CE7">
            <w:pPr>
              <w:pStyle w:val="ListBullet"/>
              <w:spacing w:after="80"/>
            </w:pPr>
            <w:r>
              <w:t>English</w:t>
            </w:r>
          </w:p>
          <w:p w14:paraId="2D9D8723" w14:textId="53682271" w:rsidR="00115CE7" w:rsidRDefault="00115CE7" w:rsidP="00115CE7">
            <w:pPr>
              <w:pStyle w:val="ListBullet"/>
              <w:spacing w:after="80"/>
            </w:pPr>
            <w:r>
              <w:t>Urdu</w:t>
            </w:r>
          </w:p>
          <w:p w14:paraId="21C6CB40" w14:textId="4B656D69" w:rsidR="00115CE7" w:rsidRPr="00565B06" w:rsidRDefault="00115CE7" w:rsidP="00115CE7">
            <w:pPr>
              <w:pStyle w:val="ListBullet"/>
              <w:spacing w:after="80"/>
            </w:pPr>
            <w:r>
              <w:t>Sindhi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DE5317" w:rsidRPr="00565B06" w14:paraId="1659B984" w14:textId="77777777" w:rsidTr="00096697">
        <w:tc>
          <w:tcPr>
            <w:tcW w:w="725" w:type="dxa"/>
            <w:tcMar>
              <w:right w:w="216" w:type="dxa"/>
            </w:tcMar>
            <w:vAlign w:val="bottom"/>
          </w:tcPr>
          <w:p w14:paraId="780A3476" w14:textId="77777777" w:rsidR="00DE5317" w:rsidRPr="00565B06" w:rsidRDefault="00DE5317" w:rsidP="00FA76E1">
            <w:pPr>
              <w:pStyle w:val="Icons"/>
            </w:pPr>
            <w:r w:rsidRPr="00565B06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31EA4C09" wp14:editId="0473CED0">
                      <wp:extent cx="274320" cy="274320"/>
                      <wp:effectExtent l="0" t="0" r="0" b="0"/>
                      <wp:docPr id="7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7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CD1E04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pfD/veEAAAiXgAAA4AAAAAAAAAAAAAAAAALgIAAGRycy9lMm9E&#10;b2MueG1sUEsBAi0AFAAGAAgAAAAhABhq7IfZAAAAAwEAAA8AAAAAAAAAAAAAAAAAOBMAAGRycy9k&#10;b3ducmV2LnhtbFBLBQYAAAAABAAEAPMAAAA+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6F23C2A9" w14:textId="77777777" w:rsidR="00FF3E4D" w:rsidRDefault="00FF3E4D" w:rsidP="00FA76E1">
            <w:pPr>
              <w:pStyle w:val="Heading1"/>
              <w:outlineLvl w:val="0"/>
            </w:pPr>
          </w:p>
          <w:p w14:paraId="3A8B8AD4" w14:textId="392F58CA" w:rsidR="00DE5317" w:rsidRPr="00565B06" w:rsidRDefault="00DE5317" w:rsidP="00FA76E1">
            <w:pPr>
              <w:pStyle w:val="Heading1"/>
              <w:outlineLvl w:val="0"/>
            </w:pPr>
            <w:r>
              <w:t>activities</w:t>
            </w:r>
          </w:p>
        </w:tc>
      </w:tr>
    </w:tbl>
    <w:p w14:paraId="0B2EAFE8" w14:textId="77588DB1" w:rsidR="00DE5317" w:rsidRPr="00565B06" w:rsidRDefault="00DE5317" w:rsidP="00DE5317">
      <w:pPr>
        <w:pStyle w:val="Heading2"/>
      </w:pPr>
      <w:r>
        <w:t>PARTICIPATED I</w:t>
      </w:r>
      <w:r w:rsidR="004D6C3F">
        <w:t xml:space="preserve">N </w:t>
      </w:r>
      <w:r w:rsidR="007D0012">
        <w:t>MANIPULATION &amp; CLEAN DATA USING PYTHON BY MICROSOFT LEARN STUDENT AMBASSADOR</w:t>
      </w:r>
      <w:r w:rsidR="002A0753">
        <w:t xml:space="preserve"> </w:t>
      </w:r>
      <w:r w:rsidRPr="00565B06">
        <w:t>|</w:t>
      </w:r>
      <w:r w:rsidR="002A0753">
        <w:t xml:space="preserve"> </w:t>
      </w:r>
      <w:r w:rsidR="007D0012">
        <w:rPr>
          <w:rStyle w:val="Emphasis"/>
        </w:rPr>
        <w:t>ONLINE-BASED</w:t>
      </w:r>
    </w:p>
    <w:p w14:paraId="14421EC7" w14:textId="1EB520B2" w:rsidR="002A0753" w:rsidRDefault="00DE5317" w:rsidP="00AF6D0D">
      <w:pPr>
        <w:pStyle w:val="Heading3"/>
      </w:pPr>
      <w:r>
        <w:t>HELD IN: 20</w:t>
      </w:r>
      <w:r w:rsidR="007D0012">
        <w:t>22</w:t>
      </w:r>
    </w:p>
    <w:p w14:paraId="0567EE67" w14:textId="2A07B193" w:rsidR="008D63A4" w:rsidRPr="00565B06" w:rsidRDefault="008D63A4" w:rsidP="008D63A4">
      <w:pPr>
        <w:pStyle w:val="Heading2"/>
      </w:pPr>
      <w:r>
        <w:t>PARTICIPATED IN A WEBINAR ON INTRODUCTION TO ROBOTICS &amp; ITS PROMISING FUTURE BY IEEE IES KARACHI CHAPTER</w:t>
      </w:r>
      <w:r w:rsidRPr="00565B06">
        <w:t>|</w:t>
      </w:r>
      <w:r>
        <w:t xml:space="preserve"> </w:t>
      </w:r>
      <w:r>
        <w:rPr>
          <w:rStyle w:val="Emphasis"/>
        </w:rPr>
        <w:t>ONLINE-BASED</w:t>
      </w:r>
    </w:p>
    <w:p w14:paraId="25B3FFC5" w14:textId="1E36E1A5" w:rsidR="008D63A4" w:rsidRDefault="008D63A4" w:rsidP="008D63A4">
      <w:pPr>
        <w:pStyle w:val="Heading3"/>
      </w:pPr>
      <w:r>
        <w:t>HELD IN: 2022</w:t>
      </w:r>
    </w:p>
    <w:p w14:paraId="70686C27" w14:textId="0E559110" w:rsidR="002A0753" w:rsidRPr="00565B06" w:rsidRDefault="002A0753" w:rsidP="002A0753">
      <w:pPr>
        <w:pStyle w:val="Heading2"/>
      </w:pPr>
      <w:r>
        <w:t>PARTICIPATED IN</w:t>
      </w:r>
      <w:r w:rsidR="00403CAF">
        <w:t xml:space="preserve"> </w:t>
      </w:r>
      <w:r w:rsidR="007D0012">
        <w:t>OPEN PAKISTAN VIRTUAL CONFERENCE FOR ENGLISH LANGUAGE LEARNERS</w:t>
      </w:r>
      <w:r w:rsidRPr="00565B06">
        <w:t>|</w:t>
      </w:r>
      <w:r>
        <w:t xml:space="preserve"> </w:t>
      </w:r>
      <w:r w:rsidR="007D0012">
        <w:rPr>
          <w:rStyle w:val="Emphasis"/>
        </w:rPr>
        <w:t>ONLINE-BASED</w:t>
      </w:r>
    </w:p>
    <w:p w14:paraId="110120C8" w14:textId="619E192B" w:rsidR="0022060B" w:rsidRDefault="002A0753" w:rsidP="002A0753">
      <w:pPr>
        <w:pStyle w:val="Heading3"/>
      </w:pPr>
      <w:r>
        <w:t xml:space="preserve">HELD IN: </w:t>
      </w:r>
      <w:r w:rsidR="00A34565">
        <w:t>20</w:t>
      </w:r>
      <w:r w:rsidR="007D0012">
        <w:t>21</w:t>
      </w:r>
    </w:p>
    <w:p w14:paraId="53D93507" w14:textId="51BC060D" w:rsidR="007D0012" w:rsidRPr="00565B06" w:rsidRDefault="007D0012" w:rsidP="007D0012">
      <w:pPr>
        <w:pStyle w:val="Heading2"/>
      </w:pPr>
      <w:r>
        <w:t xml:space="preserve">COMPLETED THE SPECIALIZED MODULE ON CHILDREN </w:t>
      </w:r>
      <w:r w:rsidR="008D63A4">
        <w:t>&amp;</w:t>
      </w:r>
      <w:r>
        <w:t xml:space="preserve"> CLIMATE CHANGE BY UNICEF</w:t>
      </w:r>
      <w:r w:rsidRPr="00565B06">
        <w:t>|</w:t>
      </w:r>
      <w:r>
        <w:t xml:space="preserve"> </w:t>
      </w:r>
      <w:r>
        <w:rPr>
          <w:rStyle w:val="Emphasis"/>
        </w:rPr>
        <w:t>ONLINE-BASED</w:t>
      </w:r>
    </w:p>
    <w:p w14:paraId="09386722" w14:textId="4ED437CA" w:rsidR="007D0012" w:rsidRDefault="007D0012" w:rsidP="007D0012">
      <w:pPr>
        <w:pStyle w:val="Heading3"/>
      </w:pPr>
      <w:r>
        <w:t>HELD IN: 2021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22060B" w:rsidRPr="00565B06" w14:paraId="1ACE8CC2" w14:textId="77777777" w:rsidTr="0022060B">
        <w:tc>
          <w:tcPr>
            <w:tcW w:w="725" w:type="dxa"/>
            <w:tcMar>
              <w:right w:w="216" w:type="dxa"/>
            </w:tcMar>
            <w:vAlign w:val="bottom"/>
          </w:tcPr>
          <w:p w14:paraId="403C40A0" w14:textId="77777777" w:rsidR="0022060B" w:rsidRPr="00565B06" w:rsidRDefault="0022060B" w:rsidP="00766D4D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0FAA195" wp14:editId="2A157FF6">
                      <wp:extent cx="274320" cy="274320"/>
                      <wp:effectExtent l="0" t="0" r="0" b="0"/>
                      <wp:docPr id="70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71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2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4A2F1D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idaMyEAAHT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62881D07" w14:textId="491C6A10" w:rsidR="0022060B" w:rsidRPr="00565B06" w:rsidRDefault="0022060B" w:rsidP="00766D4D">
            <w:pPr>
              <w:pStyle w:val="Heading1"/>
              <w:outlineLvl w:val="0"/>
            </w:pPr>
            <w:r>
              <w:t>Interests</w:t>
            </w:r>
          </w:p>
        </w:tc>
      </w:tr>
    </w:tbl>
    <w:p w14:paraId="26321072" w14:textId="77777777" w:rsidR="004317E1" w:rsidRDefault="004317E1" w:rsidP="004317E1">
      <w:pPr>
        <w:pStyle w:val="ListBullet"/>
      </w:pPr>
      <w:r>
        <w:t>Artificial Intelligence</w:t>
      </w:r>
    </w:p>
    <w:p w14:paraId="1B705A13" w14:textId="01DE83FF" w:rsidR="0022060B" w:rsidRDefault="004317E1" w:rsidP="0022060B">
      <w:pPr>
        <w:pStyle w:val="ListBullet"/>
      </w:pPr>
      <w:r>
        <w:t>Data Science</w:t>
      </w:r>
    </w:p>
    <w:p w14:paraId="197D9C19" w14:textId="1AF340B2" w:rsidR="0022060B" w:rsidRDefault="00230CC6" w:rsidP="0022060B">
      <w:pPr>
        <w:pStyle w:val="ListBullet"/>
      </w:pPr>
      <w:r>
        <w:t>Robotics</w:t>
      </w:r>
    </w:p>
    <w:p w14:paraId="154606DD" w14:textId="2D0329B1" w:rsidR="009D550D" w:rsidRDefault="009D550D" w:rsidP="009D550D">
      <w:pPr>
        <w:pStyle w:val="ListBullet"/>
      </w:pPr>
      <w:r>
        <w:t>Reading Technical Blogs</w:t>
      </w:r>
      <w:r w:rsidR="004317E1">
        <w:t>/Research Papers</w:t>
      </w:r>
    </w:p>
    <w:p w14:paraId="6D632AB0" w14:textId="77777777" w:rsidR="00FF3E4D" w:rsidRPr="00565B06" w:rsidRDefault="00FF3E4D" w:rsidP="00FF3E4D">
      <w:pPr>
        <w:pStyle w:val="ListBullet"/>
        <w:numPr>
          <w:ilvl w:val="0"/>
          <w:numId w:val="0"/>
        </w:numPr>
      </w:pPr>
    </w:p>
    <w:p w14:paraId="6A80F5F3" w14:textId="77777777" w:rsidR="002A0753" w:rsidRPr="00565B06" w:rsidRDefault="002A0753" w:rsidP="00DE5317">
      <w:pPr>
        <w:pStyle w:val="Heading3"/>
      </w:pPr>
    </w:p>
    <w:p w14:paraId="6B4E8013" w14:textId="392D9247" w:rsidR="00080E86" w:rsidRPr="00565B06" w:rsidRDefault="00080E86" w:rsidP="00316CE4"/>
    <w:sectPr w:rsidR="00080E86" w:rsidRPr="00565B06" w:rsidSect="00464638">
      <w:type w:val="continuous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FCA7F" w14:textId="77777777" w:rsidR="00C937A7" w:rsidRDefault="00C937A7" w:rsidP="00F534FB">
      <w:pPr>
        <w:spacing w:after="0"/>
      </w:pPr>
      <w:r>
        <w:separator/>
      </w:r>
    </w:p>
  </w:endnote>
  <w:endnote w:type="continuationSeparator" w:id="0">
    <w:p w14:paraId="34142F6B" w14:textId="77777777" w:rsidR="00C937A7" w:rsidRDefault="00C937A7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39160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E9779A" w14:textId="77777777" w:rsidR="004E17B2" w:rsidRDefault="004E17B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B71D6C" w14:textId="77777777" w:rsidR="004E17B2" w:rsidRDefault="004E17B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234E66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E7FC08" w14:textId="77777777" w:rsidR="00C2727E" w:rsidRDefault="00C2727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66E39" w14:textId="77777777" w:rsidR="00C937A7" w:rsidRDefault="00C937A7" w:rsidP="00F534FB">
      <w:pPr>
        <w:spacing w:after="0"/>
      </w:pPr>
      <w:r>
        <w:separator/>
      </w:r>
    </w:p>
  </w:footnote>
  <w:footnote w:type="continuationSeparator" w:id="0">
    <w:p w14:paraId="07D44DDA" w14:textId="77777777" w:rsidR="00C937A7" w:rsidRDefault="00C937A7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6814" w14:textId="77777777" w:rsidR="004E17B2" w:rsidRDefault="004E17B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A52C78D" wp14:editId="24BE1CA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9" name="Rectangle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F7F7C8" id="Rectangle 9" o:spid="_x0000_s1026" alt="&quot;&quot;" style="position:absolute;margin-left:560.8pt;margin-top:0;width:612pt;height:157.5pt;z-index:-251653120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" fillcolor="#f7f7f7 [3214]" stroked="f" strokeweight="1pt">
              <w10:wrap anchorx="page" anchory="page"/>
            </v:rect>
          </w:pict>
        </mc:Fallback>
      </mc:AlternateContent>
    </w:r>
  </w:p>
  <w:p w14:paraId="2BFFE9F2" w14:textId="77777777" w:rsidR="004E17B2" w:rsidRDefault="004E17B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CD2D9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97F413E" wp14:editId="51F6E986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45BDB3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48230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4CD6E91"/>
    <w:multiLevelType w:val="hybridMultilevel"/>
    <w:tmpl w:val="2118E4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A67891"/>
    <w:multiLevelType w:val="hybridMultilevel"/>
    <w:tmpl w:val="0D0274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8A70E33"/>
    <w:multiLevelType w:val="hybridMultilevel"/>
    <w:tmpl w:val="B7469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CFE74AC"/>
    <w:multiLevelType w:val="hybridMultilevel"/>
    <w:tmpl w:val="7A5ED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A6794D"/>
    <w:multiLevelType w:val="hybridMultilevel"/>
    <w:tmpl w:val="D4AA2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AB739E"/>
    <w:multiLevelType w:val="hybridMultilevel"/>
    <w:tmpl w:val="7ECCD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6A0DE3"/>
    <w:multiLevelType w:val="hybridMultilevel"/>
    <w:tmpl w:val="BF2CB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40A09"/>
    <w:multiLevelType w:val="hybridMultilevel"/>
    <w:tmpl w:val="6E6ED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99878">
    <w:abstractNumId w:val="9"/>
  </w:num>
  <w:num w:numId="2" w16cid:durableId="632442094">
    <w:abstractNumId w:val="9"/>
    <w:lvlOverride w:ilvl="0">
      <w:startOverride w:val="1"/>
    </w:lvlOverride>
  </w:num>
  <w:num w:numId="3" w16cid:durableId="1496187138">
    <w:abstractNumId w:val="11"/>
  </w:num>
  <w:num w:numId="4" w16cid:durableId="764039403">
    <w:abstractNumId w:val="17"/>
  </w:num>
  <w:num w:numId="5" w16cid:durableId="84696305">
    <w:abstractNumId w:val="8"/>
  </w:num>
  <w:num w:numId="6" w16cid:durableId="505367245">
    <w:abstractNumId w:val="7"/>
  </w:num>
  <w:num w:numId="7" w16cid:durableId="1039164572">
    <w:abstractNumId w:val="6"/>
  </w:num>
  <w:num w:numId="8" w16cid:durableId="920212607">
    <w:abstractNumId w:val="5"/>
  </w:num>
  <w:num w:numId="9" w16cid:durableId="685131942">
    <w:abstractNumId w:val="4"/>
  </w:num>
  <w:num w:numId="10" w16cid:durableId="873885187">
    <w:abstractNumId w:val="3"/>
  </w:num>
  <w:num w:numId="11" w16cid:durableId="239869873">
    <w:abstractNumId w:val="2"/>
  </w:num>
  <w:num w:numId="12" w16cid:durableId="1053581614">
    <w:abstractNumId w:val="1"/>
  </w:num>
  <w:num w:numId="13" w16cid:durableId="1714188784">
    <w:abstractNumId w:val="0"/>
  </w:num>
  <w:num w:numId="14" w16cid:durableId="852764018">
    <w:abstractNumId w:val="16"/>
  </w:num>
  <w:num w:numId="15" w16cid:durableId="2061198679">
    <w:abstractNumId w:val="14"/>
  </w:num>
  <w:num w:numId="16" w16cid:durableId="290478372">
    <w:abstractNumId w:val="13"/>
  </w:num>
  <w:num w:numId="17" w16cid:durableId="1728603339">
    <w:abstractNumId w:val="15"/>
  </w:num>
  <w:num w:numId="18" w16cid:durableId="2107455330">
    <w:abstractNumId w:val="21"/>
  </w:num>
  <w:num w:numId="19" w16cid:durableId="271013274">
    <w:abstractNumId w:val="20"/>
  </w:num>
  <w:num w:numId="20" w16cid:durableId="2076737372">
    <w:abstractNumId w:val="19"/>
  </w:num>
  <w:num w:numId="21" w16cid:durableId="1838183309">
    <w:abstractNumId w:val="18"/>
  </w:num>
  <w:num w:numId="22" w16cid:durableId="1278298850">
    <w:abstractNumId w:val="10"/>
  </w:num>
  <w:num w:numId="23" w16cid:durableId="6917635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16"/>
    <w:rsid w:val="00002750"/>
    <w:rsid w:val="00004D4E"/>
    <w:rsid w:val="00011895"/>
    <w:rsid w:val="00013818"/>
    <w:rsid w:val="00024730"/>
    <w:rsid w:val="00032AAF"/>
    <w:rsid w:val="000348ED"/>
    <w:rsid w:val="00040CF1"/>
    <w:rsid w:val="0004158B"/>
    <w:rsid w:val="0004771B"/>
    <w:rsid w:val="00051DFD"/>
    <w:rsid w:val="00051FE6"/>
    <w:rsid w:val="00052E67"/>
    <w:rsid w:val="00056FE7"/>
    <w:rsid w:val="000570FF"/>
    <w:rsid w:val="00057244"/>
    <w:rsid w:val="00061C1E"/>
    <w:rsid w:val="0006454B"/>
    <w:rsid w:val="000660A2"/>
    <w:rsid w:val="00075B13"/>
    <w:rsid w:val="00080E86"/>
    <w:rsid w:val="0009171A"/>
    <w:rsid w:val="00092692"/>
    <w:rsid w:val="00096203"/>
    <w:rsid w:val="00096697"/>
    <w:rsid w:val="000A0229"/>
    <w:rsid w:val="000C0225"/>
    <w:rsid w:val="000D441C"/>
    <w:rsid w:val="000E24AC"/>
    <w:rsid w:val="000E4A73"/>
    <w:rsid w:val="000F5BF2"/>
    <w:rsid w:val="000F79EA"/>
    <w:rsid w:val="001136D6"/>
    <w:rsid w:val="00115CE7"/>
    <w:rsid w:val="00134F92"/>
    <w:rsid w:val="00137DC1"/>
    <w:rsid w:val="00143224"/>
    <w:rsid w:val="00145B33"/>
    <w:rsid w:val="001468F3"/>
    <w:rsid w:val="00152C3A"/>
    <w:rsid w:val="00153625"/>
    <w:rsid w:val="001539C4"/>
    <w:rsid w:val="00153CF5"/>
    <w:rsid w:val="0015542E"/>
    <w:rsid w:val="00162BEE"/>
    <w:rsid w:val="001675D3"/>
    <w:rsid w:val="00171E1B"/>
    <w:rsid w:val="0017689A"/>
    <w:rsid w:val="00182F07"/>
    <w:rsid w:val="0018425C"/>
    <w:rsid w:val="001858BD"/>
    <w:rsid w:val="00192573"/>
    <w:rsid w:val="00194A3D"/>
    <w:rsid w:val="00197261"/>
    <w:rsid w:val="001A2A99"/>
    <w:rsid w:val="001A6641"/>
    <w:rsid w:val="001A6A5E"/>
    <w:rsid w:val="001B0811"/>
    <w:rsid w:val="001B3B5F"/>
    <w:rsid w:val="001B720C"/>
    <w:rsid w:val="001C0DEE"/>
    <w:rsid w:val="001C3957"/>
    <w:rsid w:val="001C46E5"/>
    <w:rsid w:val="001E08A4"/>
    <w:rsid w:val="001E61C4"/>
    <w:rsid w:val="001E7864"/>
    <w:rsid w:val="001F6486"/>
    <w:rsid w:val="00206F29"/>
    <w:rsid w:val="0020735F"/>
    <w:rsid w:val="002146F8"/>
    <w:rsid w:val="00215593"/>
    <w:rsid w:val="00217917"/>
    <w:rsid w:val="0022060B"/>
    <w:rsid w:val="00222D05"/>
    <w:rsid w:val="00230CC6"/>
    <w:rsid w:val="00236BD4"/>
    <w:rsid w:val="002372E8"/>
    <w:rsid w:val="0023768B"/>
    <w:rsid w:val="0025163F"/>
    <w:rsid w:val="00254330"/>
    <w:rsid w:val="00254ED8"/>
    <w:rsid w:val="00260F01"/>
    <w:rsid w:val="00264C5A"/>
    <w:rsid w:val="00275C94"/>
    <w:rsid w:val="00277638"/>
    <w:rsid w:val="0028164F"/>
    <w:rsid w:val="002823BE"/>
    <w:rsid w:val="00294151"/>
    <w:rsid w:val="00297ED0"/>
    <w:rsid w:val="002A0753"/>
    <w:rsid w:val="002A4EDA"/>
    <w:rsid w:val="002B01E3"/>
    <w:rsid w:val="002B3FC8"/>
    <w:rsid w:val="002B6BC2"/>
    <w:rsid w:val="002D09C3"/>
    <w:rsid w:val="002D2487"/>
    <w:rsid w:val="002E001B"/>
    <w:rsid w:val="002E49B5"/>
    <w:rsid w:val="002E7CBA"/>
    <w:rsid w:val="002F10E7"/>
    <w:rsid w:val="002F69E4"/>
    <w:rsid w:val="00300A98"/>
    <w:rsid w:val="0030724A"/>
    <w:rsid w:val="00316CE4"/>
    <w:rsid w:val="003212B1"/>
    <w:rsid w:val="00323C3F"/>
    <w:rsid w:val="003279A4"/>
    <w:rsid w:val="00337114"/>
    <w:rsid w:val="003420A9"/>
    <w:rsid w:val="0035004C"/>
    <w:rsid w:val="00354237"/>
    <w:rsid w:val="003571C8"/>
    <w:rsid w:val="0037096D"/>
    <w:rsid w:val="00375959"/>
    <w:rsid w:val="00383057"/>
    <w:rsid w:val="00383746"/>
    <w:rsid w:val="00386716"/>
    <w:rsid w:val="00387133"/>
    <w:rsid w:val="0039703C"/>
    <w:rsid w:val="003974BB"/>
    <w:rsid w:val="003A091E"/>
    <w:rsid w:val="003A2438"/>
    <w:rsid w:val="003A553C"/>
    <w:rsid w:val="003A6DC9"/>
    <w:rsid w:val="003C2FAF"/>
    <w:rsid w:val="003C3D23"/>
    <w:rsid w:val="003D5FAB"/>
    <w:rsid w:val="003E07C5"/>
    <w:rsid w:val="003E5D64"/>
    <w:rsid w:val="00403149"/>
    <w:rsid w:val="004037EF"/>
    <w:rsid w:val="00403CAF"/>
    <w:rsid w:val="00405BAD"/>
    <w:rsid w:val="00410C7D"/>
    <w:rsid w:val="004113D8"/>
    <w:rsid w:val="00416463"/>
    <w:rsid w:val="00417DAF"/>
    <w:rsid w:val="00423827"/>
    <w:rsid w:val="00425306"/>
    <w:rsid w:val="004317E1"/>
    <w:rsid w:val="00437B8B"/>
    <w:rsid w:val="00442EDA"/>
    <w:rsid w:val="00461D08"/>
    <w:rsid w:val="00464638"/>
    <w:rsid w:val="00465113"/>
    <w:rsid w:val="00467F3F"/>
    <w:rsid w:val="004727C2"/>
    <w:rsid w:val="00476144"/>
    <w:rsid w:val="00481B91"/>
    <w:rsid w:val="004915EA"/>
    <w:rsid w:val="004A4493"/>
    <w:rsid w:val="004A5EE5"/>
    <w:rsid w:val="004B6A2A"/>
    <w:rsid w:val="004C0172"/>
    <w:rsid w:val="004C1AF6"/>
    <w:rsid w:val="004C389B"/>
    <w:rsid w:val="004C3FFE"/>
    <w:rsid w:val="004C5C49"/>
    <w:rsid w:val="004C7A82"/>
    <w:rsid w:val="004D0521"/>
    <w:rsid w:val="004D09AE"/>
    <w:rsid w:val="004D128F"/>
    <w:rsid w:val="004D3EB1"/>
    <w:rsid w:val="004D465D"/>
    <w:rsid w:val="004D5464"/>
    <w:rsid w:val="004D6C3F"/>
    <w:rsid w:val="004E17B2"/>
    <w:rsid w:val="004E21C4"/>
    <w:rsid w:val="004E2794"/>
    <w:rsid w:val="004E77A5"/>
    <w:rsid w:val="004E7BB2"/>
    <w:rsid w:val="004F1057"/>
    <w:rsid w:val="004F199F"/>
    <w:rsid w:val="005106C0"/>
    <w:rsid w:val="0051408D"/>
    <w:rsid w:val="00522442"/>
    <w:rsid w:val="005247B7"/>
    <w:rsid w:val="00525442"/>
    <w:rsid w:val="005324B1"/>
    <w:rsid w:val="0053607D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29A1"/>
    <w:rsid w:val="005B3D67"/>
    <w:rsid w:val="005B437C"/>
    <w:rsid w:val="005D0108"/>
    <w:rsid w:val="005E088C"/>
    <w:rsid w:val="005E399A"/>
    <w:rsid w:val="005E6E43"/>
    <w:rsid w:val="005F4455"/>
    <w:rsid w:val="005F7620"/>
    <w:rsid w:val="006104FF"/>
    <w:rsid w:val="00614B7C"/>
    <w:rsid w:val="00616336"/>
    <w:rsid w:val="0062239B"/>
    <w:rsid w:val="00625B8A"/>
    <w:rsid w:val="00644D4E"/>
    <w:rsid w:val="00646D01"/>
    <w:rsid w:val="00663536"/>
    <w:rsid w:val="006648D4"/>
    <w:rsid w:val="006652AA"/>
    <w:rsid w:val="006701BE"/>
    <w:rsid w:val="00673F18"/>
    <w:rsid w:val="00676CEB"/>
    <w:rsid w:val="00677E01"/>
    <w:rsid w:val="00683A86"/>
    <w:rsid w:val="0069300B"/>
    <w:rsid w:val="006A4C72"/>
    <w:rsid w:val="006B0ED1"/>
    <w:rsid w:val="006D65F8"/>
    <w:rsid w:val="006F4D23"/>
    <w:rsid w:val="007175B9"/>
    <w:rsid w:val="007178D1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C22"/>
    <w:rsid w:val="00790E98"/>
    <w:rsid w:val="007A0F44"/>
    <w:rsid w:val="007A2FC1"/>
    <w:rsid w:val="007A729F"/>
    <w:rsid w:val="007B2B11"/>
    <w:rsid w:val="007B3F4F"/>
    <w:rsid w:val="007C0E0E"/>
    <w:rsid w:val="007C153D"/>
    <w:rsid w:val="007C333C"/>
    <w:rsid w:val="007C34A8"/>
    <w:rsid w:val="007C579D"/>
    <w:rsid w:val="007D0012"/>
    <w:rsid w:val="007E1312"/>
    <w:rsid w:val="007E5491"/>
    <w:rsid w:val="007E7052"/>
    <w:rsid w:val="007F4483"/>
    <w:rsid w:val="007F71A4"/>
    <w:rsid w:val="008023A9"/>
    <w:rsid w:val="008030EE"/>
    <w:rsid w:val="00804F61"/>
    <w:rsid w:val="00812148"/>
    <w:rsid w:val="00814B43"/>
    <w:rsid w:val="00814FA5"/>
    <w:rsid w:val="0083016A"/>
    <w:rsid w:val="00846AAE"/>
    <w:rsid w:val="00857FF4"/>
    <w:rsid w:val="00867081"/>
    <w:rsid w:val="008978E8"/>
    <w:rsid w:val="008A02C4"/>
    <w:rsid w:val="008A494B"/>
    <w:rsid w:val="008A49A0"/>
    <w:rsid w:val="008A6538"/>
    <w:rsid w:val="008B4D19"/>
    <w:rsid w:val="008C6B89"/>
    <w:rsid w:val="008D4FC8"/>
    <w:rsid w:val="008D5A80"/>
    <w:rsid w:val="008D5F0A"/>
    <w:rsid w:val="008D63A4"/>
    <w:rsid w:val="008E35AE"/>
    <w:rsid w:val="008E5483"/>
    <w:rsid w:val="008F4532"/>
    <w:rsid w:val="00913197"/>
    <w:rsid w:val="00933CCA"/>
    <w:rsid w:val="0093475B"/>
    <w:rsid w:val="0093795C"/>
    <w:rsid w:val="009401F5"/>
    <w:rsid w:val="009411E8"/>
    <w:rsid w:val="00942199"/>
    <w:rsid w:val="00945363"/>
    <w:rsid w:val="00951D9D"/>
    <w:rsid w:val="00952C89"/>
    <w:rsid w:val="009540F4"/>
    <w:rsid w:val="00954D8F"/>
    <w:rsid w:val="00956B75"/>
    <w:rsid w:val="00976B6F"/>
    <w:rsid w:val="00982DBF"/>
    <w:rsid w:val="0098589B"/>
    <w:rsid w:val="009918BB"/>
    <w:rsid w:val="009931F7"/>
    <w:rsid w:val="00994768"/>
    <w:rsid w:val="009A1A5F"/>
    <w:rsid w:val="009A3F4C"/>
    <w:rsid w:val="009B1E45"/>
    <w:rsid w:val="009B4952"/>
    <w:rsid w:val="009C171A"/>
    <w:rsid w:val="009C4A19"/>
    <w:rsid w:val="009C63EE"/>
    <w:rsid w:val="009C68DC"/>
    <w:rsid w:val="009D0878"/>
    <w:rsid w:val="009D449D"/>
    <w:rsid w:val="009D550D"/>
    <w:rsid w:val="009E320D"/>
    <w:rsid w:val="009E3C08"/>
    <w:rsid w:val="009E62E6"/>
    <w:rsid w:val="009E65EC"/>
    <w:rsid w:val="009F2058"/>
    <w:rsid w:val="009F391D"/>
    <w:rsid w:val="00A1144C"/>
    <w:rsid w:val="00A1329C"/>
    <w:rsid w:val="00A25023"/>
    <w:rsid w:val="00A2548B"/>
    <w:rsid w:val="00A2583E"/>
    <w:rsid w:val="00A2760D"/>
    <w:rsid w:val="00A34565"/>
    <w:rsid w:val="00A42CE4"/>
    <w:rsid w:val="00A435CA"/>
    <w:rsid w:val="00A5150B"/>
    <w:rsid w:val="00A553BE"/>
    <w:rsid w:val="00A56B81"/>
    <w:rsid w:val="00A60B9A"/>
    <w:rsid w:val="00A6314E"/>
    <w:rsid w:val="00A77B4D"/>
    <w:rsid w:val="00A8052D"/>
    <w:rsid w:val="00A9077F"/>
    <w:rsid w:val="00A92899"/>
    <w:rsid w:val="00AA04BD"/>
    <w:rsid w:val="00AA057F"/>
    <w:rsid w:val="00AA276C"/>
    <w:rsid w:val="00AA4A7F"/>
    <w:rsid w:val="00AA614C"/>
    <w:rsid w:val="00AB673E"/>
    <w:rsid w:val="00AC7C34"/>
    <w:rsid w:val="00AD121E"/>
    <w:rsid w:val="00AD4A34"/>
    <w:rsid w:val="00AD518A"/>
    <w:rsid w:val="00AD6216"/>
    <w:rsid w:val="00AE2F61"/>
    <w:rsid w:val="00AE313B"/>
    <w:rsid w:val="00AE7650"/>
    <w:rsid w:val="00AF6D0D"/>
    <w:rsid w:val="00B05256"/>
    <w:rsid w:val="00B112B1"/>
    <w:rsid w:val="00B1221A"/>
    <w:rsid w:val="00B204FE"/>
    <w:rsid w:val="00B25746"/>
    <w:rsid w:val="00B32A24"/>
    <w:rsid w:val="00B34005"/>
    <w:rsid w:val="00B47E1E"/>
    <w:rsid w:val="00B502DC"/>
    <w:rsid w:val="00B54661"/>
    <w:rsid w:val="00B55487"/>
    <w:rsid w:val="00B763B5"/>
    <w:rsid w:val="00B90654"/>
    <w:rsid w:val="00B91175"/>
    <w:rsid w:val="00B943DC"/>
    <w:rsid w:val="00BA28A8"/>
    <w:rsid w:val="00BA71B3"/>
    <w:rsid w:val="00BB34BE"/>
    <w:rsid w:val="00BC0E1A"/>
    <w:rsid w:val="00BC12F2"/>
    <w:rsid w:val="00BC1472"/>
    <w:rsid w:val="00BC254C"/>
    <w:rsid w:val="00BC2F2B"/>
    <w:rsid w:val="00BD0324"/>
    <w:rsid w:val="00BD2DD6"/>
    <w:rsid w:val="00BD55EE"/>
    <w:rsid w:val="00BF0645"/>
    <w:rsid w:val="00BF2CBD"/>
    <w:rsid w:val="00C0155C"/>
    <w:rsid w:val="00C2727E"/>
    <w:rsid w:val="00C3233C"/>
    <w:rsid w:val="00C3763A"/>
    <w:rsid w:val="00C57B20"/>
    <w:rsid w:val="00C60281"/>
    <w:rsid w:val="00C609BF"/>
    <w:rsid w:val="00C616AA"/>
    <w:rsid w:val="00C76030"/>
    <w:rsid w:val="00C779DA"/>
    <w:rsid w:val="00C814F7"/>
    <w:rsid w:val="00C81C04"/>
    <w:rsid w:val="00C81D4F"/>
    <w:rsid w:val="00C822FF"/>
    <w:rsid w:val="00C91B4B"/>
    <w:rsid w:val="00C9313F"/>
    <w:rsid w:val="00C937A7"/>
    <w:rsid w:val="00C93DE1"/>
    <w:rsid w:val="00C940BA"/>
    <w:rsid w:val="00C965EC"/>
    <w:rsid w:val="00CA0C24"/>
    <w:rsid w:val="00CA1ED0"/>
    <w:rsid w:val="00CA2E0A"/>
    <w:rsid w:val="00CA6344"/>
    <w:rsid w:val="00CB3192"/>
    <w:rsid w:val="00CC1E5C"/>
    <w:rsid w:val="00CD1043"/>
    <w:rsid w:val="00CE2C76"/>
    <w:rsid w:val="00CE43A7"/>
    <w:rsid w:val="00CF76BD"/>
    <w:rsid w:val="00D046EF"/>
    <w:rsid w:val="00D21952"/>
    <w:rsid w:val="00D22E33"/>
    <w:rsid w:val="00D35BBD"/>
    <w:rsid w:val="00D37FAD"/>
    <w:rsid w:val="00D42212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C5FD1"/>
    <w:rsid w:val="00DD1518"/>
    <w:rsid w:val="00DD2D34"/>
    <w:rsid w:val="00DD467E"/>
    <w:rsid w:val="00DD70AD"/>
    <w:rsid w:val="00DE136D"/>
    <w:rsid w:val="00DE4136"/>
    <w:rsid w:val="00DE4550"/>
    <w:rsid w:val="00DE5317"/>
    <w:rsid w:val="00DE6534"/>
    <w:rsid w:val="00DF0F24"/>
    <w:rsid w:val="00DF7CF5"/>
    <w:rsid w:val="00DF7F4F"/>
    <w:rsid w:val="00E04116"/>
    <w:rsid w:val="00E066EE"/>
    <w:rsid w:val="00E07D28"/>
    <w:rsid w:val="00E30CB9"/>
    <w:rsid w:val="00E373C1"/>
    <w:rsid w:val="00E379DC"/>
    <w:rsid w:val="00E46808"/>
    <w:rsid w:val="00E54FDB"/>
    <w:rsid w:val="00E5521B"/>
    <w:rsid w:val="00E61D86"/>
    <w:rsid w:val="00E61FB1"/>
    <w:rsid w:val="00E63862"/>
    <w:rsid w:val="00E665C1"/>
    <w:rsid w:val="00E67B17"/>
    <w:rsid w:val="00E72DA3"/>
    <w:rsid w:val="00E97BD9"/>
    <w:rsid w:val="00EA2358"/>
    <w:rsid w:val="00EA5894"/>
    <w:rsid w:val="00EB4CCB"/>
    <w:rsid w:val="00EC6D91"/>
    <w:rsid w:val="00EE0848"/>
    <w:rsid w:val="00F03B1E"/>
    <w:rsid w:val="00F03F2C"/>
    <w:rsid w:val="00F0658B"/>
    <w:rsid w:val="00F1202D"/>
    <w:rsid w:val="00F2145A"/>
    <w:rsid w:val="00F217AB"/>
    <w:rsid w:val="00F35A06"/>
    <w:rsid w:val="00F435D3"/>
    <w:rsid w:val="00F46425"/>
    <w:rsid w:val="00F5078D"/>
    <w:rsid w:val="00F534FB"/>
    <w:rsid w:val="00F56FFE"/>
    <w:rsid w:val="00F74061"/>
    <w:rsid w:val="00F83FA1"/>
    <w:rsid w:val="00F904FC"/>
    <w:rsid w:val="00F935BF"/>
    <w:rsid w:val="00F94EB5"/>
    <w:rsid w:val="00FA4359"/>
    <w:rsid w:val="00FA4C84"/>
    <w:rsid w:val="00FB09A5"/>
    <w:rsid w:val="00FB0F18"/>
    <w:rsid w:val="00FC1F59"/>
    <w:rsid w:val="00FE18B2"/>
    <w:rsid w:val="00FE7443"/>
    <w:rsid w:val="00FF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4BD4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onrj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EE0A39BF0A44FA09BFEE2A0E4E9E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C1E6E-19E4-42B8-BD00-A054963C0AC5}"/>
      </w:docPartPr>
      <w:docPartBody>
        <w:p w:rsidR="005D14D5" w:rsidRDefault="00C66275">
          <w:pPr>
            <w:pStyle w:val="0EE0A39BF0A44FA09BFEE2A0E4E9E27C"/>
          </w:pPr>
          <w:r w:rsidRPr="00D85CA4">
            <w:t>Objective</w:t>
          </w:r>
        </w:p>
      </w:docPartBody>
    </w:docPart>
    <w:docPart>
      <w:docPartPr>
        <w:name w:val="7890B276C32D44BCBFEF60B5B416B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69A7E-72D0-4091-85A0-2E90B80AB78A}"/>
      </w:docPartPr>
      <w:docPartBody>
        <w:p w:rsidR="005D14D5" w:rsidRDefault="00C66275">
          <w:pPr>
            <w:pStyle w:val="7890B276C32D44BCBFEF60B5B416B74E"/>
          </w:pPr>
          <w:r w:rsidRPr="00565B06">
            <w:t>Education</w:t>
          </w:r>
        </w:p>
      </w:docPartBody>
    </w:docPart>
    <w:docPart>
      <w:docPartPr>
        <w:name w:val="E3D373B6BE2E4F269B8AE624EBCFD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5F8E8-30C2-47B0-8817-3CD56575344E}"/>
      </w:docPartPr>
      <w:docPartBody>
        <w:p w:rsidR="00101A9B" w:rsidRDefault="007A04D5" w:rsidP="007A04D5">
          <w:pPr>
            <w:pStyle w:val="E3D373B6BE2E4F269B8AE624EBCFDFAB"/>
          </w:pPr>
          <w:r w:rsidRPr="009D0878">
            <w:t>Address</w:t>
          </w:r>
        </w:p>
      </w:docPartBody>
    </w:docPart>
    <w:docPart>
      <w:docPartPr>
        <w:name w:val="215EBA62AE614A15A93276BC1CB98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B4E2F-1E0E-498E-AF44-2405F1ADBDC9}"/>
      </w:docPartPr>
      <w:docPartBody>
        <w:p w:rsidR="00101A9B" w:rsidRDefault="007A04D5" w:rsidP="007A04D5">
          <w:pPr>
            <w:pStyle w:val="215EBA62AE614A15A93276BC1CB9854E"/>
          </w:pPr>
          <w:r w:rsidRPr="009D0878">
            <w:t>Phone</w:t>
          </w:r>
        </w:p>
      </w:docPartBody>
    </w:docPart>
    <w:docPart>
      <w:docPartPr>
        <w:name w:val="7837EAFB1A814F19AB17068621B77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0784D6-700D-4436-9782-12CF6A17A487}"/>
      </w:docPartPr>
      <w:docPartBody>
        <w:p w:rsidR="00101A9B" w:rsidRDefault="007A04D5" w:rsidP="007A04D5">
          <w:pPr>
            <w:pStyle w:val="7837EAFB1A814F19AB17068621B7795D"/>
          </w:pPr>
          <w:r w:rsidRPr="009D0878">
            <w:t>Email</w:t>
          </w:r>
        </w:p>
      </w:docPartBody>
    </w:docPart>
    <w:docPart>
      <w:docPartPr>
        <w:name w:val="06891F6589864E3183C7729D9AAE7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93792-2074-4BFB-A103-59E2B416EB97}"/>
      </w:docPartPr>
      <w:docPartBody>
        <w:p w:rsidR="00101A9B" w:rsidRDefault="007A04D5" w:rsidP="007A04D5">
          <w:pPr>
            <w:pStyle w:val="06891F6589864E3183C7729D9AAE755A"/>
          </w:pPr>
          <w:r w:rsidRPr="009D0878">
            <w:t>LinkedIn Profile</w:t>
          </w:r>
        </w:p>
      </w:docPartBody>
    </w:docPart>
    <w:docPart>
      <w:docPartPr>
        <w:name w:val="BA40BE09EF1040F7A078875DD80CC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E6DC7-5E1D-4D1D-A6C8-C283E234473E}"/>
      </w:docPartPr>
      <w:docPartBody>
        <w:p w:rsidR="009172DA" w:rsidRDefault="00D1084E" w:rsidP="00D1084E">
          <w:pPr>
            <w:pStyle w:val="BA40BE09EF1040F7A078875DD80CC733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75"/>
    <w:rsid w:val="0003494F"/>
    <w:rsid w:val="000F0EAE"/>
    <w:rsid w:val="00101A9B"/>
    <w:rsid w:val="00290A28"/>
    <w:rsid w:val="0033200E"/>
    <w:rsid w:val="005D14D5"/>
    <w:rsid w:val="005E18B8"/>
    <w:rsid w:val="005E5E99"/>
    <w:rsid w:val="006B1626"/>
    <w:rsid w:val="00751E13"/>
    <w:rsid w:val="007665A7"/>
    <w:rsid w:val="007A04D5"/>
    <w:rsid w:val="008605CD"/>
    <w:rsid w:val="009172DA"/>
    <w:rsid w:val="00A32C24"/>
    <w:rsid w:val="00A65268"/>
    <w:rsid w:val="00B40394"/>
    <w:rsid w:val="00C66275"/>
    <w:rsid w:val="00D1084E"/>
    <w:rsid w:val="00DB3E13"/>
    <w:rsid w:val="00E6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E0A39BF0A44FA09BFEE2A0E4E9E27C">
    <w:name w:val="0EE0A39BF0A44FA09BFEE2A0E4E9E27C"/>
  </w:style>
  <w:style w:type="paragraph" w:customStyle="1" w:styleId="7890B276C32D44BCBFEF60B5B416B74E">
    <w:name w:val="7890B276C32D44BCBFEF60B5B416B74E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E3D373B6BE2E4F269B8AE624EBCFDFAB">
    <w:name w:val="E3D373B6BE2E4F269B8AE624EBCFDFAB"/>
    <w:rsid w:val="007A04D5"/>
  </w:style>
  <w:style w:type="paragraph" w:customStyle="1" w:styleId="215EBA62AE614A15A93276BC1CB9854E">
    <w:name w:val="215EBA62AE614A15A93276BC1CB9854E"/>
    <w:rsid w:val="007A04D5"/>
  </w:style>
  <w:style w:type="paragraph" w:customStyle="1" w:styleId="7837EAFB1A814F19AB17068621B7795D">
    <w:name w:val="7837EAFB1A814F19AB17068621B7795D"/>
    <w:rsid w:val="007A04D5"/>
  </w:style>
  <w:style w:type="paragraph" w:customStyle="1" w:styleId="06891F6589864E3183C7729D9AAE755A">
    <w:name w:val="06891F6589864E3183C7729D9AAE755A"/>
    <w:rsid w:val="007A04D5"/>
  </w:style>
  <w:style w:type="paragraph" w:customStyle="1" w:styleId="BA40BE09EF1040F7A078875DD80CC733">
    <w:name w:val="BA40BE09EF1040F7A078875DD80CC733"/>
    <w:rsid w:val="00D108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Quarter # AT 2 RBB Colony Jamshoro, Sindh, Pakistan</CompanyAddress>
  <CompanyPhone>+92 300-3089592</CompanyPhone>
  <CompanyFax/>
  <CompanyEmail>sahiljatoi744@gmail.com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D1DF15-A6B8-4886-AAAE-58599AFFDC0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4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sahil-jatoi-ba10731b3</cp:keywords>
  <dc:description/>
  <cp:lastModifiedBy/>
  <cp:revision>1</cp:revision>
  <dcterms:created xsi:type="dcterms:W3CDTF">2022-01-15T14:12:00Z</dcterms:created>
  <dcterms:modified xsi:type="dcterms:W3CDTF">2022-10-11T14:28:00Z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